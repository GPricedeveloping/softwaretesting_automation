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C77D3" w14:textId="77777777" w:rsidR="576062CF" w:rsidRPr="001B096D" w:rsidRDefault="576062CF" w:rsidP="001B096D">
      <w:pPr>
        <w:rPr>
          <w:rFonts w:ascii="Times New Roman" w:hAnsi="Times New Roman" w:cs="Times New Roman"/>
          <w:sz w:val="24"/>
          <w:szCs w:val="24"/>
        </w:rPr>
      </w:pPr>
    </w:p>
    <w:p w14:paraId="248DC03B" w14:textId="77777777" w:rsidR="576062CF" w:rsidRPr="001B096D" w:rsidRDefault="576062CF" w:rsidP="001B096D">
      <w:pPr>
        <w:rPr>
          <w:rFonts w:ascii="Times New Roman" w:hAnsi="Times New Roman" w:cs="Times New Roman"/>
          <w:sz w:val="24"/>
          <w:szCs w:val="24"/>
        </w:rPr>
      </w:pPr>
    </w:p>
    <w:p w14:paraId="6D146475" w14:textId="77777777" w:rsidR="576062CF" w:rsidRPr="001B096D" w:rsidRDefault="576062CF" w:rsidP="001B096D">
      <w:pPr>
        <w:rPr>
          <w:rFonts w:ascii="Times New Roman" w:hAnsi="Times New Roman" w:cs="Times New Roman"/>
          <w:sz w:val="24"/>
          <w:szCs w:val="24"/>
        </w:rPr>
      </w:pPr>
    </w:p>
    <w:p w14:paraId="425ED237" w14:textId="77777777" w:rsidR="576062CF" w:rsidRPr="001B096D" w:rsidRDefault="576062CF" w:rsidP="001B096D">
      <w:pPr>
        <w:rPr>
          <w:rFonts w:ascii="Times New Roman" w:hAnsi="Times New Roman" w:cs="Times New Roman"/>
          <w:sz w:val="24"/>
          <w:szCs w:val="24"/>
        </w:rPr>
      </w:pPr>
    </w:p>
    <w:p w14:paraId="4AB36F9B" w14:textId="2ADEC51B" w:rsidR="576062CF" w:rsidRPr="001B096D" w:rsidRDefault="001B096D" w:rsidP="001B096D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B096D">
        <w:rPr>
          <w:rFonts w:ascii="Times New Roman" w:hAnsi="Times New Roman" w:cs="Times New Roman"/>
          <w:sz w:val="24"/>
          <w:szCs w:val="24"/>
        </w:rPr>
        <w:t>Project 2</w:t>
      </w:r>
      <w:r w:rsidR="576062CF" w:rsidRPr="001B09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E80A4" w14:textId="1E09A228" w:rsidR="00FD478C" w:rsidRPr="001B096D" w:rsidRDefault="001B096D" w:rsidP="001B096D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B096D">
        <w:rPr>
          <w:rFonts w:ascii="Times New Roman" w:hAnsi="Times New Roman" w:cs="Times New Roman"/>
          <w:sz w:val="24"/>
          <w:szCs w:val="24"/>
        </w:rPr>
        <w:t>Gordon Price</w:t>
      </w:r>
    </w:p>
    <w:p w14:paraId="4709DA03" w14:textId="05B49172" w:rsidR="00FD478C" w:rsidRPr="001B096D" w:rsidRDefault="001B096D" w:rsidP="001B096D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Phillips</w:t>
      </w:r>
    </w:p>
    <w:p w14:paraId="5FFD7509" w14:textId="037E88CE" w:rsidR="00FD478C" w:rsidRPr="001B096D" w:rsidRDefault="001B096D" w:rsidP="001B096D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B096D">
        <w:rPr>
          <w:rFonts w:ascii="Times New Roman" w:hAnsi="Times New Roman" w:cs="Times New Roman"/>
          <w:sz w:val="24"/>
          <w:szCs w:val="24"/>
        </w:rPr>
        <w:t>CS-320</w:t>
      </w:r>
    </w:p>
    <w:p w14:paraId="197FD335" w14:textId="77777777" w:rsidR="576062CF" w:rsidRPr="001B096D" w:rsidRDefault="576062CF" w:rsidP="001B096D">
      <w:pPr>
        <w:rPr>
          <w:rFonts w:ascii="Times New Roman" w:hAnsi="Times New Roman" w:cs="Times New Roman"/>
          <w:sz w:val="24"/>
          <w:szCs w:val="24"/>
        </w:rPr>
      </w:pPr>
    </w:p>
    <w:p w14:paraId="57D6522C" w14:textId="77777777" w:rsidR="717E282B" w:rsidRPr="001B096D" w:rsidRDefault="717E282B" w:rsidP="001B096D">
      <w:pPr>
        <w:rPr>
          <w:rFonts w:ascii="Times New Roman" w:hAnsi="Times New Roman" w:cs="Times New Roman"/>
          <w:sz w:val="24"/>
          <w:szCs w:val="24"/>
        </w:rPr>
      </w:pPr>
    </w:p>
    <w:p w14:paraId="541B4B7C" w14:textId="77777777" w:rsidR="717E282B" w:rsidRPr="001B096D" w:rsidRDefault="717E282B" w:rsidP="001B096D">
      <w:pPr>
        <w:rPr>
          <w:rFonts w:ascii="Times New Roman" w:hAnsi="Times New Roman" w:cs="Times New Roman"/>
          <w:sz w:val="24"/>
          <w:szCs w:val="24"/>
        </w:rPr>
      </w:pPr>
    </w:p>
    <w:p w14:paraId="362BA44C" w14:textId="77777777" w:rsidR="717E282B" w:rsidRPr="001B096D" w:rsidRDefault="717E282B" w:rsidP="001B096D">
      <w:pPr>
        <w:rPr>
          <w:rFonts w:ascii="Times New Roman" w:hAnsi="Times New Roman" w:cs="Times New Roman"/>
          <w:sz w:val="24"/>
          <w:szCs w:val="24"/>
        </w:rPr>
      </w:pPr>
    </w:p>
    <w:p w14:paraId="434ABFB1" w14:textId="77777777" w:rsidR="717E282B" w:rsidRPr="001B096D" w:rsidRDefault="717E282B" w:rsidP="001B096D">
      <w:pPr>
        <w:rPr>
          <w:rFonts w:ascii="Times New Roman" w:hAnsi="Times New Roman" w:cs="Times New Roman"/>
          <w:sz w:val="24"/>
          <w:szCs w:val="24"/>
        </w:rPr>
      </w:pPr>
    </w:p>
    <w:p w14:paraId="25A8B91A" w14:textId="77777777" w:rsidR="709762D6" w:rsidRPr="001B096D" w:rsidRDefault="709762D6" w:rsidP="001B096D">
      <w:pPr>
        <w:rPr>
          <w:rFonts w:ascii="Times New Roman" w:hAnsi="Times New Roman" w:cs="Times New Roman"/>
          <w:sz w:val="24"/>
          <w:szCs w:val="24"/>
        </w:rPr>
      </w:pPr>
    </w:p>
    <w:p w14:paraId="54D1DF14" w14:textId="77777777" w:rsidR="709762D6" w:rsidRPr="001B096D" w:rsidRDefault="709762D6" w:rsidP="001B096D">
      <w:pPr>
        <w:rPr>
          <w:rFonts w:ascii="Times New Roman" w:hAnsi="Times New Roman" w:cs="Times New Roman"/>
          <w:sz w:val="24"/>
          <w:szCs w:val="24"/>
        </w:rPr>
      </w:pPr>
    </w:p>
    <w:p w14:paraId="1267EACB" w14:textId="77777777" w:rsidR="717E282B" w:rsidRPr="001B096D" w:rsidRDefault="717E282B" w:rsidP="001B096D">
      <w:pPr>
        <w:rPr>
          <w:rFonts w:ascii="Times New Roman" w:hAnsi="Times New Roman" w:cs="Times New Roman"/>
          <w:sz w:val="24"/>
          <w:szCs w:val="24"/>
        </w:rPr>
      </w:pPr>
    </w:p>
    <w:p w14:paraId="37A73022" w14:textId="77777777" w:rsidR="5643BF48" w:rsidRPr="001B096D" w:rsidRDefault="5643BF48" w:rsidP="001B096D">
      <w:pPr>
        <w:rPr>
          <w:rFonts w:ascii="Times New Roman" w:hAnsi="Times New Roman" w:cs="Times New Roman"/>
          <w:sz w:val="24"/>
          <w:szCs w:val="24"/>
        </w:rPr>
      </w:pPr>
    </w:p>
    <w:p w14:paraId="23EE5FA5" w14:textId="77777777" w:rsidR="733B038C" w:rsidRPr="001B096D" w:rsidRDefault="733B038C" w:rsidP="001B096D">
      <w:pPr>
        <w:rPr>
          <w:rFonts w:ascii="Times New Roman" w:hAnsi="Times New Roman" w:cs="Times New Roman"/>
          <w:sz w:val="24"/>
          <w:szCs w:val="24"/>
        </w:rPr>
      </w:pPr>
    </w:p>
    <w:p w14:paraId="0BC043AC" w14:textId="77777777" w:rsidR="001B096D" w:rsidRPr="0079541C" w:rsidRDefault="576062CF" w:rsidP="001B096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96D">
        <w:rPr>
          <w:rFonts w:ascii="Times New Roman" w:hAnsi="Times New Roman" w:cs="Times New Roman"/>
          <w:sz w:val="24"/>
          <w:szCs w:val="24"/>
        </w:rPr>
        <w:br w:type="page"/>
      </w:r>
      <w:r w:rsidR="001B096D" w:rsidRPr="007954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Summary</w:t>
      </w:r>
    </w:p>
    <w:p w14:paraId="69F0DD05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C0A37" w14:textId="21B01E43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  <w:r w:rsidRPr="001B096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my</w:t>
      </w:r>
      <w:r w:rsidRPr="001B096D">
        <w:rPr>
          <w:rFonts w:ascii="Times New Roman" w:hAnsi="Times New Roman" w:cs="Times New Roman"/>
          <w:sz w:val="24"/>
          <w:szCs w:val="24"/>
        </w:rPr>
        <w:t xml:space="preserve"> Project One for </w:t>
      </w:r>
      <w:r w:rsidR="009E6DAC">
        <w:rPr>
          <w:rFonts w:ascii="Times New Roman" w:hAnsi="Times New Roman" w:cs="Times New Roman"/>
          <w:sz w:val="24"/>
          <w:szCs w:val="24"/>
        </w:rPr>
        <w:t xml:space="preserve">the company </w:t>
      </w:r>
      <w:r w:rsidRPr="001B096D">
        <w:rPr>
          <w:rFonts w:ascii="Times New Roman" w:hAnsi="Times New Roman" w:cs="Times New Roman"/>
          <w:sz w:val="24"/>
          <w:szCs w:val="24"/>
        </w:rPr>
        <w:t xml:space="preserve">Grand Strand Systems, </w:t>
      </w:r>
      <w:r w:rsidR="009E6DAC">
        <w:rPr>
          <w:rFonts w:ascii="Times New Roman" w:hAnsi="Times New Roman" w:cs="Times New Roman"/>
          <w:sz w:val="24"/>
          <w:szCs w:val="24"/>
        </w:rPr>
        <w:t>I acted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1B096D">
        <w:rPr>
          <w:rFonts w:ascii="Times New Roman" w:hAnsi="Times New Roman" w:cs="Times New Roman"/>
          <w:sz w:val="24"/>
          <w:szCs w:val="24"/>
        </w:rPr>
        <w:t xml:space="preserve"> a software engineer </w:t>
      </w:r>
      <w:r w:rsidR="009E504B" w:rsidRPr="001B096D">
        <w:rPr>
          <w:rFonts w:ascii="Times New Roman" w:hAnsi="Times New Roman" w:cs="Times New Roman"/>
          <w:sz w:val="24"/>
          <w:szCs w:val="24"/>
        </w:rPr>
        <w:t>involved in</w:t>
      </w:r>
      <w:r w:rsidRPr="001B096D">
        <w:rPr>
          <w:rFonts w:ascii="Times New Roman" w:hAnsi="Times New Roman" w:cs="Times New Roman"/>
          <w:sz w:val="24"/>
          <w:szCs w:val="24"/>
        </w:rPr>
        <w:t xml:space="preserve"> the development and testing of a mobile application encompassing contact, task, and appointment services. To ensure the functionality and reliability of these services, I </w:t>
      </w:r>
      <w:r w:rsidR="0079541C">
        <w:rPr>
          <w:rFonts w:ascii="Times New Roman" w:hAnsi="Times New Roman" w:cs="Times New Roman"/>
          <w:sz w:val="24"/>
          <w:szCs w:val="24"/>
        </w:rPr>
        <w:t xml:space="preserve">primarily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Pr="001B096D">
        <w:rPr>
          <w:rFonts w:ascii="Times New Roman" w:hAnsi="Times New Roman" w:cs="Times New Roman"/>
          <w:sz w:val="24"/>
          <w:szCs w:val="24"/>
        </w:rPr>
        <w:t>a systematic unit testing approach aligned with the software requirements.</w:t>
      </w:r>
    </w:p>
    <w:p w14:paraId="5E00D46B" w14:textId="77777777" w:rsidR="001B096D" w:rsidRPr="0079541C" w:rsidRDefault="001B096D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1F10C" w14:textId="1E166D88" w:rsidR="001B096D" w:rsidRPr="0079541C" w:rsidRDefault="0079541C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My </w:t>
      </w:r>
      <w:r w:rsidR="001B096D" w:rsidRPr="0079541C">
        <w:rPr>
          <w:rFonts w:ascii="Times New Roman" w:hAnsi="Times New Roman" w:cs="Times New Roman"/>
          <w:b/>
          <w:bCs/>
          <w:sz w:val="28"/>
          <w:szCs w:val="28"/>
        </w:rPr>
        <w:t>Unit Testing Approach</w:t>
      </w:r>
    </w:p>
    <w:p w14:paraId="56E953F1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624AF" w14:textId="3B84BE75" w:rsidR="001B096D" w:rsidRPr="001B096D" w:rsidRDefault="0079541C" w:rsidP="001B09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C07D84">
        <w:rPr>
          <w:rFonts w:ascii="Times New Roman" w:hAnsi="Times New Roman" w:cs="Times New Roman"/>
          <w:sz w:val="24"/>
          <w:szCs w:val="24"/>
        </w:rPr>
        <w:t xml:space="preserve"> as far as my testing approach </w:t>
      </w:r>
      <w:r>
        <w:rPr>
          <w:rFonts w:ascii="Times New Roman" w:hAnsi="Times New Roman" w:cs="Times New Roman"/>
          <w:sz w:val="24"/>
          <w:szCs w:val="24"/>
        </w:rPr>
        <w:t>for e</w:t>
      </w:r>
      <w:r w:rsidR="001B096D" w:rsidRPr="001B096D">
        <w:rPr>
          <w:rFonts w:ascii="Times New Roman" w:hAnsi="Times New Roman" w:cs="Times New Roman"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 xml:space="preserve"> of the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feature</w:t>
      </w:r>
      <w:r>
        <w:rPr>
          <w:rFonts w:ascii="Times New Roman" w:hAnsi="Times New Roman" w:cs="Times New Roman"/>
          <w:sz w:val="24"/>
          <w:szCs w:val="24"/>
        </w:rPr>
        <w:t>s like</w:t>
      </w:r>
      <w:r w:rsidR="00C07D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96D" w:rsidRPr="001B096D">
        <w:rPr>
          <w:rFonts w:ascii="Times New Roman" w:hAnsi="Times New Roman" w:cs="Times New Roman"/>
          <w:sz w:val="24"/>
          <w:szCs w:val="24"/>
        </w:rPr>
        <w:t>contact management, task tracking, and appointment scheduling</w:t>
      </w:r>
      <w:r>
        <w:rPr>
          <w:rFonts w:ascii="Times New Roman" w:hAnsi="Times New Roman" w:cs="Times New Roman"/>
          <w:sz w:val="24"/>
          <w:szCs w:val="24"/>
        </w:rPr>
        <w:t xml:space="preserve">. Each of them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was subjected to </w:t>
      </w:r>
      <w:r w:rsidR="00C07D84">
        <w:rPr>
          <w:rFonts w:ascii="Times New Roman" w:hAnsi="Times New Roman" w:cs="Times New Roman"/>
          <w:sz w:val="24"/>
          <w:szCs w:val="24"/>
        </w:rPr>
        <w:t>in-depth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unit testing. </w:t>
      </w:r>
      <w:r w:rsidR="00C07D84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testing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1B096D">
        <w:rPr>
          <w:rFonts w:ascii="Times New Roman" w:hAnsi="Times New Roman" w:cs="Times New Roman"/>
          <w:sz w:val="24"/>
          <w:szCs w:val="24"/>
        </w:rPr>
        <w:t>the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96D" w:rsidRPr="001B096D">
        <w:rPr>
          <w:rFonts w:ascii="Times New Roman" w:hAnsi="Times New Roman" w:cs="Times New Roman"/>
          <w:sz w:val="24"/>
          <w:szCs w:val="24"/>
        </w:rPr>
        <w:t>addContact</w:t>
      </w:r>
      <w:proofErr w:type="spellEnd"/>
      <w:r w:rsidR="001B096D" w:rsidRPr="001B096D">
        <w:rPr>
          <w:rFonts w:ascii="Times New Roman" w:hAnsi="Times New Roman" w:cs="Times New Roman"/>
          <w:sz w:val="24"/>
          <w:szCs w:val="24"/>
        </w:rPr>
        <w:t xml:space="preserve"> feature, I </w:t>
      </w:r>
      <w:r>
        <w:rPr>
          <w:rFonts w:ascii="Times New Roman" w:hAnsi="Times New Roman" w:cs="Times New Roman"/>
          <w:sz w:val="24"/>
          <w:szCs w:val="24"/>
        </w:rPr>
        <w:t xml:space="preserve">made sure to verify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that contacts were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successfully added to the database and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validated against specified input formats and constraints. </w:t>
      </w:r>
      <w:r>
        <w:rPr>
          <w:rFonts w:ascii="Times New Roman" w:hAnsi="Times New Roman" w:cs="Times New Roman"/>
          <w:sz w:val="24"/>
          <w:szCs w:val="24"/>
        </w:rPr>
        <w:t>Using this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approach ensured that every tested scenario </w:t>
      </w:r>
      <w:r>
        <w:rPr>
          <w:rFonts w:ascii="Times New Roman" w:hAnsi="Times New Roman" w:cs="Times New Roman"/>
          <w:sz w:val="24"/>
          <w:szCs w:val="24"/>
        </w:rPr>
        <w:t xml:space="preserve">that I could think of </w:t>
      </w:r>
      <w:r w:rsidR="001B096D" w:rsidRPr="001B096D">
        <w:rPr>
          <w:rFonts w:ascii="Times New Roman" w:hAnsi="Times New Roman" w:cs="Times New Roman"/>
          <w:sz w:val="24"/>
          <w:szCs w:val="24"/>
        </w:rPr>
        <w:t>directly addressed the outlined requirements,</w:t>
      </w:r>
      <w:r>
        <w:rPr>
          <w:rFonts w:ascii="Times New Roman" w:hAnsi="Times New Roman" w:cs="Times New Roman"/>
          <w:sz w:val="24"/>
          <w:szCs w:val="24"/>
        </w:rPr>
        <w:t xml:space="preserve"> which in turn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minim</w:t>
      </w:r>
      <w:r>
        <w:rPr>
          <w:rFonts w:ascii="Times New Roman" w:hAnsi="Times New Roman" w:cs="Times New Roman"/>
          <w:sz w:val="24"/>
          <w:szCs w:val="24"/>
        </w:rPr>
        <w:t xml:space="preserve">ized </w:t>
      </w:r>
      <w:r w:rsidR="001B096D" w:rsidRPr="001B096D">
        <w:rPr>
          <w:rFonts w:ascii="Times New Roman" w:hAnsi="Times New Roman" w:cs="Times New Roman"/>
          <w:sz w:val="24"/>
          <w:szCs w:val="24"/>
        </w:rPr>
        <w:t>ambiguities and confir</w:t>
      </w:r>
      <w:r>
        <w:rPr>
          <w:rFonts w:ascii="Times New Roman" w:hAnsi="Times New Roman" w:cs="Times New Roman"/>
          <w:sz w:val="24"/>
          <w:szCs w:val="24"/>
        </w:rPr>
        <w:t>med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that the implemented features operated as expected under various conditions.</w:t>
      </w:r>
    </w:p>
    <w:p w14:paraId="2DFA2923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8FC34" w14:textId="7C14E530" w:rsidR="001B096D" w:rsidRPr="0079541C" w:rsidRDefault="0079541C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541C">
        <w:rPr>
          <w:rFonts w:ascii="Times New Roman" w:hAnsi="Times New Roman" w:cs="Times New Roman"/>
          <w:b/>
          <w:bCs/>
          <w:sz w:val="28"/>
          <w:szCs w:val="28"/>
        </w:rPr>
        <w:t xml:space="preserve">Ensuring the </w:t>
      </w:r>
      <w:r w:rsidR="001B096D" w:rsidRPr="0079541C">
        <w:rPr>
          <w:rFonts w:ascii="Times New Roman" w:hAnsi="Times New Roman" w:cs="Times New Roman"/>
          <w:b/>
          <w:bCs/>
          <w:sz w:val="28"/>
          <w:szCs w:val="28"/>
        </w:rPr>
        <w:t>Quality of JUnit Tests</w:t>
      </w:r>
    </w:p>
    <w:p w14:paraId="00C04497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140555" w14:textId="776272D5" w:rsidR="001B096D" w:rsidRPr="001B096D" w:rsidRDefault="0079541C" w:rsidP="001B09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reinforced the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quality of my JUnit tests </w:t>
      </w:r>
      <w:r>
        <w:rPr>
          <w:rFonts w:ascii="Times New Roman" w:hAnsi="Times New Roman" w:cs="Times New Roman"/>
          <w:sz w:val="24"/>
          <w:szCs w:val="24"/>
        </w:rPr>
        <w:t>via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comprehensive coverage and effective result verification. </w:t>
      </w:r>
      <w:r>
        <w:rPr>
          <w:rFonts w:ascii="Times New Roman" w:hAnsi="Times New Roman" w:cs="Times New Roman"/>
          <w:sz w:val="24"/>
          <w:szCs w:val="24"/>
        </w:rPr>
        <w:t>By making sure to utilize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assertion methods such as </w:t>
      </w:r>
      <w:proofErr w:type="spellStart"/>
      <w:r w:rsidR="001B096D" w:rsidRPr="001B096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1B096D" w:rsidRPr="001B0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B096D" w:rsidRPr="001B096D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="001B096D" w:rsidRPr="001B096D">
        <w:rPr>
          <w:rFonts w:ascii="Times New Roman" w:hAnsi="Times New Roman" w:cs="Times New Roman"/>
          <w:sz w:val="24"/>
          <w:szCs w:val="24"/>
        </w:rPr>
        <w:t xml:space="preserve">, I validated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expected outcomes against </w:t>
      </w:r>
      <w:r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actual results to </w:t>
      </w:r>
      <w:r>
        <w:rPr>
          <w:rFonts w:ascii="Times New Roman" w:hAnsi="Times New Roman" w:cs="Times New Roman"/>
          <w:sz w:val="24"/>
          <w:szCs w:val="24"/>
        </w:rPr>
        <w:t>make sure that it was correct an</w:t>
      </w:r>
      <w:r w:rsidR="001B096D" w:rsidRPr="001B096D">
        <w:rPr>
          <w:rFonts w:ascii="Times New Roman" w:hAnsi="Times New Roman" w:cs="Times New Roman"/>
          <w:sz w:val="24"/>
          <w:szCs w:val="24"/>
        </w:rPr>
        <w:t>d reliab</w:t>
      </w:r>
      <w:r>
        <w:rPr>
          <w:rFonts w:ascii="Times New Roman" w:hAnsi="Times New Roman" w:cs="Times New Roman"/>
          <w:sz w:val="24"/>
          <w:szCs w:val="24"/>
        </w:rPr>
        <w:t>le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across multiple test cases.</w:t>
      </w:r>
    </w:p>
    <w:p w14:paraId="7A1D7BB9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05886" w14:textId="77777777" w:rsidR="001B096D" w:rsidRPr="0079541C" w:rsidRDefault="001B096D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41C">
        <w:rPr>
          <w:rFonts w:ascii="Times New Roman" w:hAnsi="Times New Roman" w:cs="Times New Roman"/>
          <w:b/>
          <w:bCs/>
          <w:sz w:val="28"/>
          <w:szCs w:val="28"/>
          <w:u w:val="single"/>
        </w:rPr>
        <w:t>Reflection</w:t>
      </w:r>
    </w:p>
    <w:p w14:paraId="6BF0F14E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63B5E" w14:textId="17C975DC" w:rsidR="001B096D" w:rsidRPr="009E504B" w:rsidRDefault="0079541C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04B">
        <w:rPr>
          <w:rFonts w:ascii="Times New Roman" w:hAnsi="Times New Roman" w:cs="Times New Roman"/>
          <w:b/>
          <w:bCs/>
          <w:sz w:val="28"/>
          <w:szCs w:val="28"/>
        </w:rPr>
        <w:t xml:space="preserve">My </w:t>
      </w:r>
      <w:r w:rsidR="001B096D" w:rsidRPr="009E504B">
        <w:rPr>
          <w:rFonts w:ascii="Times New Roman" w:hAnsi="Times New Roman" w:cs="Times New Roman"/>
          <w:b/>
          <w:bCs/>
          <w:sz w:val="28"/>
          <w:szCs w:val="28"/>
        </w:rPr>
        <w:t>Testing Techniques</w:t>
      </w:r>
    </w:p>
    <w:p w14:paraId="0E004CB5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B8123" w14:textId="06876C3A" w:rsidR="001B096D" w:rsidRPr="001B096D" w:rsidRDefault="009E504B" w:rsidP="001B09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techniques</w:t>
      </w:r>
      <w:r w:rsidR="0079541C">
        <w:rPr>
          <w:rFonts w:ascii="Times New Roman" w:hAnsi="Times New Roman" w:cs="Times New Roman"/>
          <w:sz w:val="24"/>
          <w:szCs w:val="24"/>
        </w:rPr>
        <w:t xml:space="preserve">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I </w:t>
      </w:r>
      <w:r w:rsidR="0079541C">
        <w:rPr>
          <w:rFonts w:ascii="Times New Roman" w:hAnsi="Times New Roman" w:cs="Times New Roman"/>
          <w:sz w:val="24"/>
          <w:szCs w:val="24"/>
        </w:rPr>
        <w:t xml:space="preserve">used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a variety of testing techniques </w:t>
      </w:r>
      <w:r w:rsidR="0079541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deal with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different aspects of software validation</w:t>
      </w:r>
      <w:r w:rsidR="0079541C">
        <w:rPr>
          <w:rFonts w:ascii="Times New Roman" w:hAnsi="Times New Roman" w:cs="Times New Roman"/>
          <w:sz w:val="24"/>
          <w:szCs w:val="24"/>
        </w:rPr>
        <w:t>, for example</w:t>
      </w:r>
      <w:r w:rsidR="001B096D" w:rsidRPr="001B096D">
        <w:rPr>
          <w:rFonts w:ascii="Times New Roman" w:hAnsi="Times New Roman" w:cs="Times New Roman"/>
          <w:sz w:val="24"/>
          <w:szCs w:val="24"/>
        </w:rPr>
        <w:t>:</w:t>
      </w:r>
    </w:p>
    <w:p w14:paraId="4EE5FD32" w14:textId="77777777" w:rsidR="001B096D" w:rsidRPr="001B096D" w:rsidRDefault="001B096D" w:rsidP="007954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F4D10" w14:textId="6BDE61D7" w:rsidR="001B096D" w:rsidRPr="0079541C" w:rsidRDefault="001B096D" w:rsidP="00795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541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Unit Testing</w:t>
      </w:r>
      <w:r w:rsidRPr="0079541C">
        <w:rPr>
          <w:rFonts w:ascii="Times New Roman" w:hAnsi="Times New Roman" w:cs="Times New Roman"/>
          <w:sz w:val="24"/>
          <w:szCs w:val="24"/>
        </w:rPr>
        <w:t xml:space="preserve">: </w:t>
      </w:r>
      <w:r w:rsidR="007961C0">
        <w:rPr>
          <w:rFonts w:ascii="Times New Roman" w:hAnsi="Times New Roman" w:cs="Times New Roman"/>
          <w:sz w:val="24"/>
          <w:szCs w:val="24"/>
        </w:rPr>
        <w:t>This</w:t>
      </w:r>
      <w:r w:rsidRPr="0079541C">
        <w:rPr>
          <w:rFonts w:ascii="Times New Roman" w:hAnsi="Times New Roman" w:cs="Times New Roman"/>
          <w:sz w:val="24"/>
          <w:szCs w:val="24"/>
        </w:rPr>
        <w:t xml:space="preserve"> approach validated individual units of code, </w:t>
      </w:r>
      <w:r w:rsidR="007961C0">
        <w:rPr>
          <w:rFonts w:ascii="Times New Roman" w:hAnsi="Times New Roman" w:cs="Times New Roman"/>
          <w:sz w:val="24"/>
          <w:szCs w:val="24"/>
        </w:rPr>
        <w:t xml:space="preserve">which </w:t>
      </w:r>
      <w:r w:rsidRPr="0079541C">
        <w:rPr>
          <w:rFonts w:ascii="Times New Roman" w:hAnsi="Times New Roman" w:cs="Times New Roman"/>
          <w:sz w:val="24"/>
          <w:szCs w:val="24"/>
        </w:rPr>
        <w:t>ensur</w:t>
      </w:r>
      <w:r w:rsidR="007961C0">
        <w:rPr>
          <w:rFonts w:ascii="Times New Roman" w:hAnsi="Times New Roman" w:cs="Times New Roman"/>
          <w:sz w:val="24"/>
          <w:szCs w:val="24"/>
        </w:rPr>
        <w:t>ed</w:t>
      </w:r>
      <w:r w:rsidRPr="0079541C">
        <w:rPr>
          <w:rFonts w:ascii="Times New Roman" w:hAnsi="Times New Roman" w:cs="Times New Roman"/>
          <w:sz w:val="24"/>
          <w:szCs w:val="24"/>
        </w:rPr>
        <w:t xml:space="preserve"> their correctness and functionality.</w:t>
      </w:r>
      <w:r w:rsidR="007961C0">
        <w:rPr>
          <w:rFonts w:ascii="Times New Roman" w:hAnsi="Times New Roman" w:cs="Times New Roman"/>
          <w:sz w:val="24"/>
          <w:szCs w:val="24"/>
        </w:rPr>
        <w:t xml:space="preserve"> This is crucial for quality testing in my opinion.</w:t>
      </w:r>
    </w:p>
    <w:p w14:paraId="79AC6036" w14:textId="77777777" w:rsidR="001B096D" w:rsidRPr="001B096D" w:rsidRDefault="001B096D" w:rsidP="007954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3EC0E" w14:textId="78813561" w:rsidR="001B096D" w:rsidRPr="0079541C" w:rsidRDefault="001B096D" w:rsidP="0079541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961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Boundary Value Analysis</w:t>
      </w:r>
      <w:r w:rsidRPr="0079541C">
        <w:rPr>
          <w:rFonts w:ascii="Times New Roman" w:hAnsi="Times New Roman" w:cs="Times New Roman"/>
          <w:sz w:val="24"/>
          <w:szCs w:val="24"/>
        </w:rPr>
        <w:t xml:space="preserve">: </w:t>
      </w:r>
      <w:r w:rsidR="007961C0">
        <w:rPr>
          <w:rFonts w:ascii="Times New Roman" w:hAnsi="Times New Roman" w:cs="Times New Roman"/>
          <w:sz w:val="24"/>
          <w:szCs w:val="24"/>
        </w:rPr>
        <w:t>I tested the</w:t>
      </w:r>
      <w:r w:rsidRPr="0079541C">
        <w:rPr>
          <w:rFonts w:ascii="Times New Roman" w:hAnsi="Times New Roman" w:cs="Times New Roman"/>
          <w:sz w:val="24"/>
          <w:szCs w:val="24"/>
        </w:rPr>
        <w:t xml:space="preserve"> extremes of input and output ranges, </w:t>
      </w:r>
      <w:r w:rsidR="007961C0">
        <w:rPr>
          <w:rFonts w:ascii="Times New Roman" w:hAnsi="Times New Roman" w:cs="Times New Roman"/>
          <w:sz w:val="24"/>
          <w:szCs w:val="24"/>
        </w:rPr>
        <w:t xml:space="preserve">by doing so I </w:t>
      </w:r>
      <w:r w:rsidRPr="0079541C">
        <w:rPr>
          <w:rFonts w:ascii="Times New Roman" w:hAnsi="Times New Roman" w:cs="Times New Roman"/>
          <w:sz w:val="24"/>
          <w:szCs w:val="24"/>
        </w:rPr>
        <w:t>confirmed that the application handled critical values effectively.</w:t>
      </w:r>
    </w:p>
    <w:p w14:paraId="7CB3B969" w14:textId="77777777" w:rsidR="001B096D" w:rsidRPr="001B096D" w:rsidRDefault="001B096D" w:rsidP="007954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CF9AB" w14:textId="3DD68A83" w:rsidR="001B096D" w:rsidRPr="0079541C" w:rsidRDefault="001B096D" w:rsidP="0079541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9541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Equivalence Partitioning</w:t>
      </w:r>
      <w:r w:rsidRPr="0079541C">
        <w:rPr>
          <w:rFonts w:ascii="Times New Roman" w:hAnsi="Times New Roman" w:cs="Times New Roman"/>
          <w:sz w:val="24"/>
          <w:szCs w:val="24"/>
        </w:rPr>
        <w:t>: Dividing</w:t>
      </w:r>
      <w:r w:rsidR="007961C0">
        <w:rPr>
          <w:rFonts w:ascii="Times New Roman" w:hAnsi="Times New Roman" w:cs="Times New Roman"/>
          <w:sz w:val="24"/>
          <w:szCs w:val="24"/>
        </w:rPr>
        <w:t xml:space="preserve"> the</w:t>
      </w:r>
      <w:r w:rsidRPr="0079541C">
        <w:rPr>
          <w:rFonts w:ascii="Times New Roman" w:hAnsi="Times New Roman" w:cs="Times New Roman"/>
          <w:sz w:val="24"/>
          <w:szCs w:val="24"/>
        </w:rPr>
        <w:t xml:space="preserve"> input ranges into equivalence </w:t>
      </w:r>
      <w:r w:rsidR="007961C0" w:rsidRPr="0079541C">
        <w:rPr>
          <w:rFonts w:ascii="Times New Roman" w:hAnsi="Times New Roman" w:cs="Times New Roman"/>
          <w:sz w:val="24"/>
          <w:szCs w:val="24"/>
        </w:rPr>
        <w:t>classes</w:t>
      </w:r>
      <w:r w:rsidR="007961C0">
        <w:rPr>
          <w:rFonts w:ascii="Times New Roman" w:hAnsi="Times New Roman" w:cs="Times New Roman"/>
          <w:sz w:val="24"/>
          <w:szCs w:val="24"/>
        </w:rPr>
        <w:t xml:space="preserve"> ensures </w:t>
      </w:r>
      <w:r w:rsidRPr="0079541C">
        <w:rPr>
          <w:rFonts w:ascii="Times New Roman" w:hAnsi="Times New Roman" w:cs="Times New Roman"/>
          <w:sz w:val="24"/>
          <w:szCs w:val="24"/>
        </w:rPr>
        <w:t xml:space="preserve">comprehensive validation of </w:t>
      </w:r>
      <w:r w:rsidR="007961C0" w:rsidRPr="0079541C">
        <w:rPr>
          <w:rFonts w:ascii="Times New Roman" w:hAnsi="Times New Roman" w:cs="Times New Roman"/>
          <w:sz w:val="24"/>
          <w:szCs w:val="24"/>
        </w:rPr>
        <w:t>inputs and</w:t>
      </w:r>
      <w:r w:rsidR="007961C0">
        <w:rPr>
          <w:rFonts w:ascii="Times New Roman" w:hAnsi="Times New Roman" w:cs="Times New Roman"/>
          <w:sz w:val="24"/>
          <w:szCs w:val="24"/>
        </w:rPr>
        <w:t xml:space="preserve"> </w:t>
      </w:r>
      <w:r w:rsidR="007961C0" w:rsidRPr="0079541C">
        <w:rPr>
          <w:rFonts w:ascii="Times New Roman" w:hAnsi="Times New Roman" w:cs="Times New Roman"/>
          <w:sz w:val="24"/>
          <w:szCs w:val="24"/>
        </w:rPr>
        <w:t>enhances</w:t>
      </w:r>
      <w:r w:rsidRPr="0079541C">
        <w:rPr>
          <w:rFonts w:ascii="Times New Roman" w:hAnsi="Times New Roman" w:cs="Times New Roman"/>
          <w:sz w:val="24"/>
          <w:szCs w:val="24"/>
        </w:rPr>
        <w:t xml:space="preserve"> software reliability.</w:t>
      </w:r>
    </w:p>
    <w:p w14:paraId="5962C6CC" w14:textId="77777777" w:rsidR="001B096D" w:rsidRPr="001B096D" w:rsidRDefault="001B096D" w:rsidP="007954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16A5C" w14:textId="6FD38222" w:rsidR="001B096D" w:rsidRPr="0079541C" w:rsidRDefault="001B096D" w:rsidP="0079541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9541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Decision Tables</w:t>
      </w:r>
      <w:r w:rsidRPr="0079541C">
        <w:rPr>
          <w:rFonts w:ascii="Times New Roman" w:hAnsi="Times New Roman" w:cs="Times New Roman"/>
          <w:sz w:val="24"/>
          <w:szCs w:val="24"/>
        </w:rPr>
        <w:t xml:space="preserve">: </w:t>
      </w:r>
      <w:r w:rsidR="007961C0">
        <w:rPr>
          <w:rFonts w:ascii="Times New Roman" w:hAnsi="Times New Roman" w:cs="Times New Roman"/>
          <w:sz w:val="24"/>
          <w:szCs w:val="24"/>
        </w:rPr>
        <w:t>By u</w:t>
      </w:r>
      <w:r w:rsidRPr="0079541C">
        <w:rPr>
          <w:rFonts w:ascii="Times New Roman" w:hAnsi="Times New Roman" w:cs="Times New Roman"/>
          <w:sz w:val="24"/>
          <w:szCs w:val="24"/>
        </w:rPr>
        <w:t xml:space="preserve">sing structured decision tables, I </w:t>
      </w:r>
      <w:r w:rsidR="007961C0">
        <w:rPr>
          <w:rFonts w:ascii="Times New Roman" w:hAnsi="Times New Roman" w:cs="Times New Roman"/>
          <w:sz w:val="24"/>
          <w:szCs w:val="24"/>
        </w:rPr>
        <w:t xml:space="preserve">was able to </w:t>
      </w:r>
      <w:r w:rsidRPr="0079541C">
        <w:rPr>
          <w:rFonts w:ascii="Times New Roman" w:hAnsi="Times New Roman" w:cs="Times New Roman"/>
          <w:sz w:val="24"/>
          <w:szCs w:val="24"/>
        </w:rPr>
        <w:t>systematically verif</w:t>
      </w:r>
      <w:r w:rsidR="007961C0">
        <w:rPr>
          <w:rFonts w:ascii="Times New Roman" w:hAnsi="Times New Roman" w:cs="Times New Roman"/>
          <w:sz w:val="24"/>
          <w:szCs w:val="24"/>
        </w:rPr>
        <w:t>y</w:t>
      </w:r>
      <w:r w:rsidRPr="0079541C">
        <w:rPr>
          <w:rFonts w:ascii="Times New Roman" w:hAnsi="Times New Roman" w:cs="Times New Roman"/>
          <w:sz w:val="24"/>
          <w:szCs w:val="24"/>
        </w:rPr>
        <w:t xml:space="preserve"> combinations of inputs and outputs, ensuring comprehensive coverage of logical scenarios.</w:t>
      </w:r>
    </w:p>
    <w:p w14:paraId="430A14A1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629B8" w14:textId="36D2C674" w:rsidR="001B096D" w:rsidRPr="001B096D" w:rsidRDefault="007961C0" w:rsidP="001B09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Although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integration testing, system testing, and acceptance testing were not </w:t>
      </w:r>
      <w:r>
        <w:rPr>
          <w:rFonts w:ascii="Times New Roman" w:hAnsi="Times New Roman" w:cs="Times New Roman"/>
          <w:sz w:val="24"/>
          <w:szCs w:val="24"/>
        </w:rPr>
        <w:t xml:space="preserve">really involved in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the scope of Project One, </w:t>
      </w:r>
      <w:r>
        <w:rPr>
          <w:rFonts w:ascii="Times New Roman" w:hAnsi="Times New Roman" w:cs="Times New Roman"/>
          <w:sz w:val="24"/>
          <w:szCs w:val="24"/>
        </w:rPr>
        <w:t xml:space="preserve">I understand that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their </w:t>
      </w:r>
      <w:r w:rsidR="009E504B">
        <w:rPr>
          <w:rFonts w:ascii="Times New Roman" w:hAnsi="Times New Roman" w:cs="Times New Roman"/>
          <w:sz w:val="24"/>
          <w:szCs w:val="24"/>
        </w:rPr>
        <w:t>uses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in future phases or larger-scale deployments are significant. </w:t>
      </w:r>
      <w:r w:rsidR="009E504B">
        <w:rPr>
          <w:rFonts w:ascii="Times New Roman" w:hAnsi="Times New Roman" w:cs="Times New Roman"/>
          <w:sz w:val="24"/>
          <w:szCs w:val="24"/>
        </w:rPr>
        <w:t>A nice e</w:t>
      </w:r>
      <w:r>
        <w:rPr>
          <w:rFonts w:ascii="Times New Roman" w:hAnsi="Times New Roman" w:cs="Times New Roman"/>
          <w:sz w:val="24"/>
          <w:szCs w:val="24"/>
        </w:rPr>
        <w:t>xample</w:t>
      </w:r>
      <w:r w:rsidR="009E504B">
        <w:rPr>
          <w:rFonts w:ascii="Times New Roman" w:hAnsi="Times New Roman" w:cs="Times New Roman"/>
          <w:sz w:val="24"/>
          <w:szCs w:val="24"/>
        </w:rPr>
        <w:t xml:space="preserve"> would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04B">
        <w:rPr>
          <w:rFonts w:ascii="Times New Roman" w:hAnsi="Times New Roman" w:cs="Times New Roman"/>
          <w:sz w:val="24"/>
          <w:szCs w:val="24"/>
        </w:rPr>
        <w:t>I</w:t>
      </w:r>
      <w:r w:rsidR="001B096D" w:rsidRPr="001B096D">
        <w:rPr>
          <w:rFonts w:ascii="Times New Roman" w:hAnsi="Times New Roman" w:cs="Times New Roman"/>
          <w:sz w:val="24"/>
          <w:szCs w:val="24"/>
        </w:rPr>
        <w:t>ntegration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04B">
        <w:rPr>
          <w:rFonts w:ascii="Times New Roman" w:hAnsi="Times New Roman" w:cs="Times New Roman"/>
          <w:sz w:val="24"/>
          <w:szCs w:val="24"/>
        </w:rPr>
        <w:t xml:space="preserve">and how it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help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validate interactions between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services, </w:t>
      </w:r>
      <w:r>
        <w:rPr>
          <w:rFonts w:ascii="Times New Roman" w:hAnsi="Times New Roman" w:cs="Times New Roman"/>
          <w:sz w:val="24"/>
          <w:szCs w:val="24"/>
        </w:rPr>
        <w:t>which helps ensure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seamless data flow and system integration. </w:t>
      </w:r>
      <w:r>
        <w:rPr>
          <w:rFonts w:ascii="Times New Roman" w:hAnsi="Times New Roman" w:cs="Times New Roman"/>
          <w:sz w:val="24"/>
          <w:szCs w:val="24"/>
        </w:rPr>
        <w:t>Also, s</w:t>
      </w:r>
      <w:r w:rsidR="001B096D" w:rsidRPr="001B096D">
        <w:rPr>
          <w:rFonts w:ascii="Times New Roman" w:hAnsi="Times New Roman" w:cs="Times New Roman"/>
          <w:sz w:val="24"/>
          <w:szCs w:val="24"/>
        </w:rPr>
        <w:t>ystem and acceptance testing would</w:t>
      </w:r>
      <w:r w:rsidR="009E504B">
        <w:rPr>
          <w:rFonts w:ascii="Times New Roman" w:hAnsi="Times New Roman" w:cs="Times New Roman"/>
          <w:sz w:val="24"/>
          <w:szCs w:val="24"/>
        </w:rPr>
        <w:t xml:space="preserve"> help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validate overall system functionality and user acceptance, </w:t>
      </w:r>
      <w:r>
        <w:rPr>
          <w:rFonts w:ascii="Times New Roman" w:hAnsi="Times New Roman" w:cs="Times New Roman"/>
          <w:sz w:val="24"/>
          <w:szCs w:val="24"/>
        </w:rPr>
        <w:t xml:space="preserve">which would be </w:t>
      </w:r>
      <w:r w:rsidR="001B096D" w:rsidRPr="001B096D">
        <w:rPr>
          <w:rFonts w:ascii="Times New Roman" w:hAnsi="Times New Roman" w:cs="Times New Roman"/>
          <w:sz w:val="24"/>
          <w:szCs w:val="24"/>
        </w:rPr>
        <w:t>crucial for confirming alignment with business requirements and end-user expectations.</w:t>
      </w:r>
    </w:p>
    <w:p w14:paraId="713B71C0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7C0F9" w14:textId="72678795" w:rsidR="001B096D" w:rsidRPr="007961C0" w:rsidRDefault="007961C0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 Takeaway Notes on Practical</w:t>
      </w:r>
      <w:r w:rsidR="001B096D" w:rsidRPr="007961C0">
        <w:rPr>
          <w:rFonts w:ascii="Times New Roman" w:hAnsi="Times New Roman" w:cs="Times New Roman"/>
          <w:b/>
          <w:bCs/>
          <w:sz w:val="28"/>
          <w:szCs w:val="28"/>
        </w:rPr>
        <w:t xml:space="preserve"> Implications of Testing Techniques</w:t>
      </w:r>
    </w:p>
    <w:p w14:paraId="6B7A3397" w14:textId="77777777" w:rsidR="001B096D" w:rsidRPr="001B096D" w:rsidRDefault="001B096D" w:rsidP="007961C0">
      <w:pPr>
        <w:rPr>
          <w:rFonts w:ascii="Times New Roman" w:hAnsi="Times New Roman" w:cs="Times New Roman"/>
          <w:sz w:val="24"/>
          <w:szCs w:val="24"/>
        </w:rPr>
      </w:pPr>
    </w:p>
    <w:p w14:paraId="669F8EB7" w14:textId="2863DBB1" w:rsidR="001B096D" w:rsidRPr="007961C0" w:rsidRDefault="001B096D" w:rsidP="007961C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961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Unit Testing</w:t>
      </w:r>
      <w:r w:rsidRPr="007961C0">
        <w:rPr>
          <w:rFonts w:ascii="Times New Roman" w:hAnsi="Times New Roman" w:cs="Times New Roman"/>
          <w:sz w:val="24"/>
          <w:szCs w:val="24"/>
        </w:rPr>
        <w:t xml:space="preserve">: </w:t>
      </w:r>
      <w:r w:rsidR="007961C0">
        <w:rPr>
          <w:rFonts w:ascii="Times New Roman" w:hAnsi="Times New Roman" w:cs="Times New Roman"/>
          <w:sz w:val="24"/>
          <w:szCs w:val="24"/>
        </w:rPr>
        <w:t>This is e</w:t>
      </w:r>
      <w:r w:rsidRPr="007961C0">
        <w:rPr>
          <w:rFonts w:ascii="Times New Roman" w:hAnsi="Times New Roman" w:cs="Times New Roman"/>
          <w:sz w:val="24"/>
          <w:szCs w:val="24"/>
        </w:rPr>
        <w:t xml:space="preserve">ssential for early bug detection, </w:t>
      </w:r>
      <w:r w:rsidR="009E6DAC">
        <w:rPr>
          <w:rFonts w:ascii="Times New Roman" w:hAnsi="Times New Roman" w:cs="Times New Roman"/>
          <w:sz w:val="24"/>
          <w:szCs w:val="24"/>
        </w:rPr>
        <w:t xml:space="preserve">which </w:t>
      </w:r>
      <w:r w:rsidRPr="007961C0">
        <w:rPr>
          <w:rFonts w:ascii="Times New Roman" w:hAnsi="Times New Roman" w:cs="Times New Roman"/>
          <w:sz w:val="24"/>
          <w:szCs w:val="24"/>
        </w:rPr>
        <w:t>promot</w:t>
      </w:r>
      <w:r w:rsidR="009E6DAC">
        <w:rPr>
          <w:rFonts w:ascii="Times New Roman" w:hAnsi="Times New Roman" w:cs="Times New Roman"/>
          <w:sz w:val="24"/>
          <w:szCs w:val="24"/>
        </w:rPr>
        <w:t>es</w:t>
      </w:r>
      <w:r w:rsidRPr="007961C0">
        <w:rPr>
          <w:rFonts w:ascii="Times New Roman" w:hAnsi="Times New Roman" w:cs="Times New Roman"/>
          <w:sz w:val="24"/>
          <w:szCs w:val="24"/>
        </w:rPr>
        <w:t xml:space="preserve"> code quality in iterative development cycles.</w:t>
      </w:r>
    </w:p>
    <w:p w14:paraId="1232FFEA" w14:textId="31328E9F" w:rsidR="001B096D" w:rsidRPr="007961C0" w:rsidRDefault="001B096D" w:rsidP="007961C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961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Boundary Value Analysis</w:t>
      </w:r>
      <w:r w:rsidRPr="007961C0">
        <w:rPr>
          <w:rFonts w:ascii="Times New Roman" w:hAnsi="Times New Roman" w:cs="Times New Roman"/>
          <w:sz w:val="24"/>
          <w:szCs w:val="24"/>
        </w:rPr>
        <w:t xml:space="preserve">: </w:t>
      </w:r>
      <w:r w:rsidR="007961C0">
        <w:rPr>
          <w:rFonts w:ascii="Times New Roman" w:hAnsi="Times New Roman" w:cs="Times New Roman"/>
          <w:sz w:val="24"/>
          <w:szCs w:val="24"/>
        </w:rPr>
        <w:t>This is essential</w:t>
      </w:r>
      <w:r w:rsidRPr="007961C0">
        <w:rPr>
          <w:rFonts w:ascii="Times New Roman" w:hAnsi="Times New Roman" w:cs="Times New Roman"/>
          <w:sz w:val="24"/>
          <w:szCs w:val="24"/>
        </w:rPr>
        <w:t xml:space="preserve"> for systems handling sensitive data or requiring precise input validation.</w:t>
      </w:r>
    </w:p>
    <w:p w14:paraId="44408D52" w14:textId="051859E9" w:rsidR="001B096D" w:rsidRPr="007961C0" w:rsidRDefault="001B096D" w:rsidP="007961C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961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Equivalence Partitioning</w:t>
      </w:r>
      <w:r w:rsidRPr="007961C0">
        <w:rPr>
          <w:rFonts w:ascii="Times New Roman" w:hAnsi="Times New Roman" w:cs="Times New Roman"/>
          <w:sz w:val="24"/>
          <w:szCs w:val="24"/>
        </w:rPr>
        <w:t>:</w:t>
      </w:r>
      <w:r w:rsidR="007961C0">
        <w:rPr>
          <w:rFonts w:ascii="Times New Roman" w:hAnsi="Times New Roman" w:cs="Times New Roman"/>
          <w:sz w:val="24"/>
          <w:szCs w:val="24"/>
        </w:rPr>
        <w:t xml:space="preserve"> This is i</w:t>
      </w:r>
      <w:r w:rsidRPr="007961C0">
        <w:rPr>
          <w:rFonts w:ascii="Times New Roman" w:hAnsi="Times New Roman" w:cs="Times New Roman"/>
          <w:sz w:val="24"/>
          <w:szCs w:val="24"/>
        </w:rPr>
        <w:t>deal for systems with diverse input scenarios, ensuring robust error handling and reliability.</w:t>
      </w:r>
    </w:p>
    <w:p w14:paraId="222EC7EB" w14:textId="174FBFDA" w:rsidR="001B096D" w:rsidRPr="007961C0" w:rsidRDefault="001B096D" w:rsidP="007961C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961C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Decision Tables</w:t>
      </w:r>
      <w:r w:rsidRPr="007961C0">
        <w:rPr>
          <w:rFonts w:ascii="Times New Roman" w:hAnsi="Times New Roman" w:cs="Times New Roman"/>
          <w:sz w:val="24"/>
          <w:szCs w:val="24"/>
        </w:rPr>
        <w:t xml:space="preserve">: </w:t>
      </w:r>
      <w:r w:rsidR="009E6DAC">
        <w:rPr>
          <w:rFonts w:ascii="Times New Roman" w:hAnsi="Times New Roman" w:cs="Times New Roman"/>
          <w:sz w:val="24"/>
          <w:szCs w:val="24"/>
        </w:rPr>
        <w:t>This is e</w:t>
      </w:r>
      <w:r w:rsidRPr="007961C0">
        <w:rPr>
          <w:rFonts w:ascii="Times New Roman" w:hAnsi="Times New Roman" w:cs="Times New Roman"/>
          <w:sz w:val="24"/>
          <w:szCs w:val="24"/>
        </w:rPr>
        <w:t xml:space="preserve">ffective </w:t>
      </w:r>
      <w:r w:rsidR="009E6DAC">
        <w:rPr>
          <w:rFonts w:ascii="Times New Roman" w:hAnsi="Times New Roman" w:cs="Times New Roman"/>
          <w:sz w:val="24"/>
          <w:szCs w:val="24"/>
        </w:rPr>
        <w:t>for</w:t>
      </w:r>
      <w:r w:rsidRPr="007961C0">
        <w:rPr>
          <w:rFonts w:ascii="Times New Roman" w:hAnsi="Times New Roman" w:cs="Times New Roman"/>
          <w:sz w:val="24"/>
          <w:szCs w:val="24"/>
        </w:rPr>
        <w:t xml:space="preserve"> complex systems with intricate business rules, </w:t>
      </w:r>
      <w:r w:rsidR="009E6DAC">
        <w:rPr>
          <w:rFonts w:ascii="Times New Roman" w:hAnsi="Times New Roman" w:cs="Times New Roman"/>
          <w:sz w:val="24"/>
          <w:szCs w:val="24"/>
        </w:rPr>
        <w:t>which structures</w:t>
      </w:r>
      <w:r w:rsidRPr="007961C0">
        <w:rPr>
          <w:rFonts w:ascii="Times New Roman" w:hAnsi="Times New Roman" w:cs="Times New Roman"/>
          <w:sz w:val="24"/>
          <w:szCs w:val="24"/>
        </w:rPr>
        <w:t xml:space="preserve"> systematic validation of logic and ensuring comprehensive test coverage.</w:t>
      </w:r>
    </w:p>
    <w:p w14:paraId="77B849A0" w14:textId="0BF9EC71" w:rsidR="001B096D" w:rsidRPr="001B096D" w:rsidRDefault="007961C0" w:rsidP="001B09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ED755C" w14:textId="321F8EAA" w:rsidR="001B096D" w:rsidRPr="009E6DAC" w:rsidRDefault="007961C0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6DA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My Thought Process</w:t>
      </w:r>
    </w:p>
    <w:p w14:paraId="77BC3C89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B4630" w14:textId="0150939F" w:rsidR="001B096D" w:rsidRPr="009E6DAC" w:rsidRDefault="007961C0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DAC">
        <w:rPr>
          <w:rFonts w:ascii="Times New Roman" w:hAnsi="Times New Roman" w:cs="Times New Roman"/>
          <w:b/>
          <w:bCs/>
          <w:sz w:val="28"/>
          <w:szCs w:val="28"/>
        </w:rPr>
        <w:t>Being Cautious and Precise</w:t>
      </w:r>
    </w:p>
    <w:p w14:paraId="2D706100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6145E" w14:textId="2E2D4E03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  <w:r w:rsidRPr="001B096D">
        <w:rPr>
          <w:rFonts w:ascii="Times New Roman" w:hAnsi="Times New Roman" w:cs="Times New Roman"/>
          <w:sz w:val="24"/>
          <w:szCs w:val="24"/>
        </w:rPr>
        <w:t xml:space="preserve">Throughout Project One, I </w:t>
      </w:r>
      <w:r w:rsidR="009E6DAC">
        <w:rPr>
          <w:rFonts w:ascii="Times New Roman" w:hAnsi="Times New Roman" w:cs="Times New Roman"/>
          <w:sz w:val="24"/>
          <w:szCs w:val="24"/>
        </w:rPr>
        <w:t xml:space="preserve">make sure to keep </w:t>
      </w:r>
      <w:r w:rsidRPr="001B096D">
        <w:rPr>
          <w:rFonts w:ascii="Times New Roman" w:hAnsi="Times New Roman" w:cs="Times New Roman"/>
          <w:sz w:val="24"/>
          <w:szCs w:val="24"/>
        </w:rPr>
        <w:t xml:space="preserve">a meticulous mindset </w:t>
      </w:r>
      <w:r w:rsidR="009E6DAC">
        <w:rPr>
          <w:rFonts w:ascii="Times New Roman" w:hAnsi="Times New Roman" w:cs="Times New Roman"/>
          <w:sz w:val="24"/>
          <w:szCs w:val="24"/>
        </w:rPr>
        <w:t>guided</w:t>
      </w:r>
      <w:r w:rsidRPr="001B096D">
        <w:rPr>
          <w:rFonts w:ascii="Times New Roman" w:hAnsi="Times New Roman" w:cs="Times New Roman"/>
          <w:sz w:val="24"/>
          <w:szCs w:val="24"/>
        </w:rPr>
        <w:t xml:space="preserve"> by caution and precision. </w:t>
      </w:r>
      <w:r w:rsidR="009E6DAC">
        <w:rPr>
          <w:rFonts w:ascii="Times New Roman" w:hAnsi="Times New Roman" w:cs="Times New Roman"/>
          <w:sz w:val="24"/>
          <w:szCs w:val="24"/>
        </w:rPr>
        <w:t>I made sure to recognize</w:t>
      </w:r>
      <w:r w:rsidRPr="001B096D">
        <w:rPr>
          <w:rFonts w:ascii="Times New Roman" w:hAnsi="Times New Roman" w:cs="Times New Roman"/>
          <w:sz w:val="24"/>
          <w:szCs w:val="24"/>
        </w:rPr>
        <w:t xml:space="preserve"> </w:t>
      </w:r>
      <w:r w:rsidR="009E6DAC">
        <w:rPr>
          <w:rFonts w:ascii="Times New Roman" w:hAnsi="Times New Roman" w:cs="Times New Roman"/>
          <w:sz w:val="24"/>
          <w:szCs w:val="24"/>
        </w:rPr>
        <w:t xml:space="preserve">the obvious </w:t>
      </w:r>
      <w:r w:rsidRPr="001B096D">
        <w:rPr>
          <w:rFonts w:ascii="Times New Roman" w:hAnsi="Times New Roman" w:cs="Times New Roman"/>
          <w:sz w:val="24"/>
          <w:szCs w:val="24"/>
        </w:rPr>
        <w:t>complexity</w:t>
      </w:r>
      <w:r w:rsidR="009E6DAC">
        <w:rPr>
          <w:rFonts w:ascii="Times New Roman" w:hAnsi="Times New Roman" w:cs="Times New Roman"/>
          <w:sz w:val="24"/>
          <w:szCs w:val="24"/>
        </w:rPr>
        <w:t xml:space="preserve"> </w:t>
      </w:r>
      <w:r w:rsidRPr="001B096D">
        <w:rPr>
          <w:rFonts w:ascii="Times New Roman" w:hAnsi="Times New Roman" w:cs="Times New Roman"/>
          <w:sz w:val="24"/>
          <w:szCs w:val="24"/>
        </w:rPr>
        <w:t xml:space="preserve">in software systems, I conducted </w:t>
      </w:r>
      <w:r w:rsidR="009E504B">
        <w:rPr>
          <w:rFonts w:ascii="Times New Roman" w:hAnsi="Times New Roman" w:cs="Times New Roman"/>
          <w:sz w:val="24"/>
          <w:szCs w:val="24"/>
        </w:rPr>
        <w:t xml:space="preserve">a lot of </w:t>
      </w:r>
      <w:r w:rsidRPr="001B096D">
        <w:rPr>
          <w:rFonts w:ascii="Times New Roman" w:hAnsi="Times New Roman" w:cs="Times New Roman"/>
          <w:sz w:val="24"/>
          <w:szCs w:val="24"/>
        </w:rPr>
        <w:t>testing to explore</w:t>
      </w:r>
      <w:r w:rsidR="009E6DAC">
        <w:rPr>
          <w:rFonts w:ascii="Times New Roman" w:hAnsi="Times New Roman" w:cs="Times New Roman"/>
          <w:sz w:val="24"/>
          <w:szCs w:val="24"/>
        </w:rPr>
        <w:t xml:space="preserve"> the</w:t>
      </w:r>
      <w:r w:rsidRPr="001B096D">
        <w:rPr>
          <w:rFonts w:ascii="Times New Roman" w:hAnsi="Times New Roman" w:cs="Times New Roman"/>
          <w:sz w:val="24"/>
          <w:szCs w:val="24"/>
        </w:rPr>
        <w:t xml:space="preserve"> potential edge cases and corner scenarios.</w:t>
      </w:r>
      <w:r w:rsidR="009E6DAC">
        <w:rPr>
          <w:rFonts w:ascii="Times New Roman" w:hAnsi="Times New Roman" w:cs="Times New Roman"/>
          <w:sz w:val="24"/>
          <w:szCs w:val="24"/>
        </w:rPr>
        <w:t xml:space="preserve"> Like</w:t>
      </w:r>
      <w:r w:rsidRPr="001B096D">
        <w:rPr>
          <w:rFonts w:ascii="Times New Roman" w:hAnsi="Times New Roman" w:cs="Times New Roman"/>
          <w:sz w:val="24"/>
          <w:szCs w:val="24"/>
        </w:rPr>
        <w:t xml:space="preserve"> testing appointment scheduling, I </w:t>
      </w:r>
      <w:r w:rsidR="009E6DAC">
        <w:rPr>
          <w:rFonts w:ascii="Times New Roman" w:hAnsi="Times New Roman" w:cs="Times New Roman"/>
          <w:sz w:val="24"/>
          <w:szCs w:val="24"/>
        </w:rPr>
        <w:t xml:space="preserve">used a lot of simulations for </w:t>
      </w:r>
      <w:r w:rsidRPr="001B096D">
        <w:rPr>
          <w:rFonts w:ascii="Times New Roman" w:hAnsi="Times New Roman" w:cs="Times New Roman"/>
          <w:sz w:val="24"/>
          <w:szCs w:val="24"/>
        </w:rPr>
        <w:t xml:space="preserve">various scheduling conflicts and edge scenarios to preemptively address potential failure points, </w:t>
      </w:r>
      <w:r w:rsidR="009E6DAC">
        <w:rPr>
          <w:rFonts w:ascii="Times New Roman" w:hAnsi="Times New Roman" w:cs="Times New Roman"/>
          <w:sz w:val="24"/>
          <w:szCs w:val="24"/>
        </w:rPr>
        <w:t xml:space="preserve">doing this helped </w:t>
      </w:r>
      <w:r w:rsidR="009E6DAC" w:rsidRPr="001B096D">
        <w:rPr>
          <w:rFonts w:ascii="Times New Roman" w:hAnsi="Times New Roman" w:cs="Times New Roman"/>
          <w:sz w:val="24"/>
          <w:szCs w:val="24"/>
        </w:rPr>
        <w:t>enhanc</w:t>
      </w:r>
      <w:r w:rsidR="009E6DAC">
        <w:rPr>
          <w:rFonts w:ascii="Times New Roman" w:hAnsi="Times New Roman" w:cs="Times New Roman"/>
          <w:sz w:val="24"/>
          <w:szCs w:val="24"/>
        </w:rPr>
        <w:t>e</w:t>
      </w:r>
      <w:r w:rsidRPr="001B096D">
        <w:rPr>
          <w:rFonts w:ascii="Times New Roman" w:hAnsi="Times New Roman" w:cs="Times New Roman"/>
          <w:sz w:val="24"/>
          <w:szCs w:val="24"/>
        </w:rPr>
        <w:t xml:space="preserve"> the software's resilience and reliability.</w:t>
      </w:r>
    </w:p>
    <w:p w14:paraId="5A882C0B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E904B" w14:textId="782DD454" w:rsidR="001B096D" w:rsidRPr="009E6DAC" w:rsidRDefault="009E6DAC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DAC">
        <w:rPr>
          <w:rFonts w:ascii="Times New Roman" w:hAnsi="Times New Roman" w:cs="Times New Roman"/>
          <w:b/>
          <w:bCs/>
          <w:sz w:val="28"/>
          <w:szCs w:val="28"/>
        </w:rPr>
        <w:t>Acknowledging the</w:t>
      </w:r>
      <w:r w:rsidR="001B096D" w:rsidRPr="009E6DAC">
        <w:rPr>
          <w:rFonts w:ascii="Times New Roman" w:hAnsi="Times New Roman" w:cs="Times New Roman"/>
          <w:b/>
          <w:bCs/>
          <w:sz w:val="28"/>
          <w:szCs w:val="28"/>
        </w:rPr>
        <w:t xml:space="preserve"> Limitation</w:t>
      </w:r>
      <w:r w:rsidRPr="009E6DAC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AC24F1D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85E22" w14:textId="5EF07028" w:rsidR="001B096D" w:rsidRDefault="009E6DAC" w:rsidP="001B09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to a</w:t>
      </w:r>
      <w:r w:rsidRPr="009E6DAC"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being</w:t>
      </w:r>
      <w:r w:rsidRPr="009E6DAC">
        <w:rPr>
          <w:rFonts w:ascii="Times New Roman" w:hAnsi="Times New Roman" w:cs="Times New Roman"/>
          <w:sz w:val="24"/>
          <w:szCs w:val="24"/>
        </w:rPr>
        <w:t xml:space="preserve"> </w:t>
      </w:r>
      <w:r w:rsidRPr="009E6DAC">
        <w:rPr>
          <w:rFonts w:ascii="Times New Roman" w:hAnsi="Times New Roman" w:cs="Times New Roman"/>
          <w:sz w:val="24"/>
          <w:szCs w:val="24"/>
        </w:rPr>
        <w:t>biased</w:t>
      </w:r>
      <w:r w:rsidRPr="009E6DAC">
        <w:rPr>
          <w:rFonts w:ascii="Times New Roman" w:hAnsi="Times New Roman" w:cs="Times New Roman"/>
          <w:sz w:val="24"/>
          <w:szCs w:val="24"/>
        </w:rPr>
        <w:t xml:space="preserve"> during testing was crucial to staying objective and thorough. I </w:t>
      </w:r>
      <w:r>
        <w:rPr>
          <w:rFonts w:ascii="Times New Roman" w:hAnsi="Times New Roman" w:cs="Times New Roman"/>
          <w:sz w:val="24"/>
          <w:szCs w:val="24"/>
        </w:rPr>
        <w:t>understood</w:t>
      </w:r>
      <w:r w:rsidRPr="009E6DAC">
        <w:rPr>
          <w:rFonts w:ascii="Times New Roman" w:hAnsi="Times New Roman" w:cs="Times New Roman"/>
          <w:sz w:val="24"/>
          <w:szCs w:val="24"/>
        </w:rPr>
        <w:t xml:space="preserve"> that testing my own work could lead to overlooking mistakes, so </w:t>
      </w:r>
      <w:r>
        <w:rPr>
          <w:rFonts w:ascii="Times New Roman" w:hAnsi="Times New Roman" w:cs="Times New Roman"/>
          <w:sz w:val="24"/>
          <w:szCs w:val="24"/>
        </w:rPr>
        <w:t xml:space="preserve">in the future I will </w:t>
      </w:r>
      <w:r w:rsidRPr="009E6DAC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9E6DAC">
        <w:rPr>
          <w:rFonts w:ascii="Times New Roman" w:hAnsi="Times New Roman" w:cs="Times New Roman"/>
          <w:sz w:val="24"/>
          <w:szCs w:val="24"/>
        </w:rPr>
        <w:t>e sure to get input from colleagues and other teams. This collaboration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Pr="009E6DAC">
        <w:rPr>
          <w:rFonts w:ascii="Times New Roman" w:hAnsi="Times New Roman" w:cs="Times New Roman"/>
          <w:sz w:val="24"/>
          <w:szCs w:val="24"/>
        </w:rPr>
        <w:t xml:space="preserve">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DAC">
        <w:rPr>
          <w:rFonts w:ascii="Times New Roman" w:hAnsi="Times New Roman" w:cs="Times New Roman"/>
          <w:sz w:val="24"/>
          <w:szCs w:val="24"/>
        </w:rPr>
        <w:t>me see the project from different angles and catch potential issues that I might have missed due to my familiarity with the code.</w:t>
      </w:r>
    </w:p>
    <w:p w14:paraId="4BD03D7C" w14:textId="77777777" w:rsidR="009E6DAC" w:rsidRPr="001B096D" w:rsidRDefault="009E6DAC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02E25" w14:textId="0F41B945" w:rsidR="001B096D" w:rsidRPr="009E6DAC" w:rsidRDefault="009E6DAC" w:rsidP="001B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Being Committed to Quality</w:t>
      </w:r>
    </w:p>
    <w:p w14:paraId="55371B94" w14:textId="77777777" w:rsidR="001B096D" w:rsidRPr="001B096D" w:rsidRDefault="001B096D" w:rsidP="001B09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29EA50" w14:textId="6F7B2D51" w:rsidR="001B096D" w:rsidRPr="001B096D" w:rsidRDefault="009E6DAC" w:rsidP="001B09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E504B">
        <w:rPr>
          <w:rFonts w:ascii="Times New Roman" w:hAnsi="Times New Roman" w:cs="Times New Roman"/>
          <w:sz w:val="24"/>
          <w:szCs w:val="24"/>
        </w:rPr>
        <w:t>always strive to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aintain a commitment to software </w:t>
      </w:r>
      <w:r w:rsidRPr="001B096D">
        <w:rPr>
          <w:rFonts w:ascii="Times New Roman" w:hAnsi="Times New Roman" w:cs="Times New Roman"/>
          <w:sz w:val="24"/>
          <w:szCs w:val="24"/>
        </w:rPr>
        <w:t>quality;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I </w:t>
      </w:r>
      <w:r w:rsidR="009E504B">
        <w:rPr>
          <w:rFonts w:ascii="Times New Roman" w:hAnsi="Times New Roman" w:cs="Times New Roman"/>
          <w:sz w:val="24"/>
          <w:szCs w:val="24"/>
        </w:rPr>
        <w:t xml:space="preserve">kept was very strict and clear with my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testing protocols and </w:t>
      </w:r>
      <w:r>
        <w:rPr>
          <w:rFonts w:ascii="Times New Roman" w:hAnsi="Times New Roman" w:cs="Times New Roman"/>
          <w:sz w:val="24"/>
          <w:szCs w:val="24"/>
        </w:rPr>
        <w:t>I make sure to avoid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shortcuts in both code development and </w:t>
      </w:r>
      <w:r w:rsidR="001B096D" w:rsidRPr="001B096D">
        <w:rPr>
          <w:rFonts w:ascii="Times New Roman" w:hAnsi="Times New Roman" w:cs="Times New Roman"/>
          <w:sz w:val="24"/>
          <w:szCs w:val="24"/>
        </w:rPr>
        <w:lastRenderedPageBreak/>
        <w:t>testing phases. By</w:t>
      </w:r>
      <w:r>
        <w:rPr>
          <w:rFonts w:ascii="Times New Roman" w:hAnsi="Times New Roman" w:cs="Times New Roman"/>
          <w:sz w:val="24"/>
          <w:szCs w:val="24"/>
        </w:rPr>
        <w:t xml:space="preserve"> taking the time to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invest in comprehensive test planning and execution,</w:t>
      </w:r>
      <w:r>
        <w:rPr>
          <w:rFonts w:ascii="Times New Roman" w:hAnsi="Times New Roman" w:cs="Times New Roman"/>
          <w:sz w:val="24"/>
          <w:szCs w:val="24"/>
        </w:rPr>
        <w:t xml:space="preserve"> this helped to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ensure deliverables met stringent quality benchmarks. </w:t>
      </w:r>
      <w:r w:rsidR="00C07D84">
        <w:rPr>
          <w:rFonts w:ascii="Times New Roman" w:hAnsi="Times New Roman" w:cs="Times New Roman"/>
          <w:sz w:val="24"/>
          <w:szCs w:val="24"/>
        </w:rPr>
        <w:t>Example being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implementing </w:t>
      </w:r>
      <w:proofErr w:type="spellStart"/>
      <w:r w:rsidR="001B096D" w:rsidRPr="001B096D">
        <w:rPr>
          <w:rFonts w:ascii="Times New Roman" w:hAnsi="Times New Roman" w:cs="Times New Roman"/>
          <w:sz w:val="24"/>
          <w:szCs w:val="24"/>
        </w:rPr>
        <w:t>updateFirstName</w:t>
      </w:r>
      <w:proofErr w:type="spellEnd"/>
      <w:r w:rsidR="001B096D" w:rsidRPr="001B096D">
        <w:rPr>
          <w:rFonts w:ascii="Times New Roman" w:hAnsi="Times New Roman" w:cs="Times New Roman"/>
          <w:sz w:val="24"/>
          <w:szCs w:val="24"/>
        </w:rPr>
        <w:t xml:space="preserve">, </w:t>
      </w:r>
      <w:r w:rsidR="00C07D8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staying focused on 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coding standards and </w:t>
      </w:r>
      <w:r w:rsidR="00C07D84">
        <w:rPr>
          <w:rFonts w:ascii="Times New Roman" w:hAnsi="Times New Roman" w:cs="Times New Roman"/>
          <w:sz w:val="24"/>
          <w:szCs w:val="24"/>
        </w:rPr>
        <w:t>in-depth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testing</w:t>
      </w:r>
      <w:r>
        <w:rPr>
          <w:rFonts w:ascii="Times New Roman" w:hAnsi="Times New Roman" w:cs="Times New Roman"/>
          <w:sz w:val="24"/>
          <w:szCs w:val="24"/>
        </w:rPr>
        <w:t xml:space="preserve"> in turn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</w:t>
      </w:r>
      <w:r w:rsidR="00C07D84">
        <w:rPr>
          <w:rFonts w:ascii="Times New Roman" w:hAnsi="Times New Roman" w:cs="Times New Roman"/>
          <w:sz w:val="24"/>
          <w:szCs w:val="24"/>
        </w:rPr>
        <w:t xml:space="preserve">helped </w:t>
      </w:r>
      <w:r w:rsidR="001B096D" w:rsidRPr="001B096D">
        <w:rPr>
          <w:rFonts w:ascii="Times New Roman" w:hAnsi="Times New Roman" w:cs="Times New Roman"/>
          <w:sz w:val="24"/>
          <w:szCs w:val="24"/>
        </w:rPr>
        <w:t>minimiz</w:t>
      </w:r>
      <w:r w:rsidR="00C07D84">
        <w:rPr>
          <w:rFonts w:ascii="Times New Roman" w:hAnsi="Times New Roman" w:cs="Times New Roman"/>
          <w:sz w:val="24"/>
          <w:szCs w:val="24"/>
        </w:rPr>
        <w:t>e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rework and contributed to </w:t>
      </w:r>
      <w:r w:rsidR="00C07D84">
        <w:rPr>
          <w:rFonts w:ascii="Times New Roman" w:hAnsi="Times New Roman" w:cs="Times New Roman"/>
          <w:sz w:val="24"/>
          <w:szCs w:val="24"/>
        </w:rPr>
        <w:t>a excellent motion in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project progression, </w:t>
      </w:r>
      <w:r>
        <w:rPr>
          <w:rFonts w:ascii="Times New Roman" w:hAnsi="Times New Roman" w:cs="Times New Roman"/>
          <w:sz w:val="24"/>
          <w:szCs w:val="24"/>
        </w:rPr>
        <w:t xml:space="preserve">which helps work in tandem </w:t>
      </w:r>
      <w:r w:rsidR="001B096D" w:rsidRPr="001B096D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B096D" w:rsidRPr="001B096D">
        <w:rPr>
          <w:rFonts w:ascii="Times New Roman" w:hAnsi="Times New Roman" w:cs="Times New Roman"/>
          <w:sz w:val="24"/>
          <w:szCs w:val="24"/>
        </w:rPr>
        <w:t xml:space="preserve"> best practices in software engineering.</w:t>
      </w:r>
    </w:p>
    <w:p w14:paraId="5C3E1511" w14:textId="09A2919C" w:rsidR="001B096D" w:rsidRPr="001B096D" w:rsidRDefault="001B096D" w:rsidP="007961C0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96D" w:rsidRPr="001B09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CFF7A" w14:textId="77777777" w:rsidR="00011E46" w:rsidRDefault="00011E46">
      <w:pPr>
        <w:spacing w:line="240" w:lineRule="auto"/>
      </w:pPr>
      <w:r>
        <w:separator/>
      </w:r>
    </w:p>
  </w:endnote>
  <w:endnote w:type="continuationSeparator" w:id="0">
    <w:p w14:paraId="0DCE52B1" w14:textId="77777777" w:rsidR="00011E46" w:rsidRDefault="00011E46">
      <w:pPr>
        <w:spacing w:line="240" w:lineRule="auto"/>
      </w:pPr>
      <w:r>
        <w:continuationSeparator/>
      </w:r>
    </w:p>
  </w:endnote>
  <w:endnote w:type="continuationNotice" w:id="1">
    <w:p w14:paraId="23B62BF7" w14:textId="77777777" w:rsidR="00011E46" w:rsidRDefault="00011E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7E4FE" w14:textId="77777777" w:rsidR="00CA1E31" w:rsidRDefault="00CA1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1530E299" w14:textId="77777777" w:rsidTr="733B038C">
      <w:tc>
        <w:tcPr>
          <w:tcW w:w="3120" w:type="dxa"/>
        </w:tcPr>
        <w:p w14:paraId="07CB821D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54B50BA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5564C044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F71BEA8" w14:textId="77777777" w:rsidR="733B038C" w:rsidRDefault="733B038C" w:rsidP="733B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F2A08E6" w14:textId="77777777" w:rsidTr="733B038C">
      <w:tc>
        <w:tcPr>
          <w:tcW w:w="3120" w:type="dxa"/>
        </w:tcPr>
        <w:p w14:paraId="0854775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B73C13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2C73431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AA45C3D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C6707" w14:textId="77777777" w:rsidR="00011E46" w:rsidRDefault="00011E46">
      <w:pPr>
        <w:spacing w:line="240" w:lineRule="auto"/>
      </w:pPr>
      <w:r>
        <w:separator/>
      </w:r>
    </w:p>
  </w:footnote>
  <w:footnote w:type="continuationSeparator" w:id="0">
    <w:p w14:paraId="0A68D65E" w14:textId="77777777" w:rsidR="00011E46" w:rsidRDefault="00011E46">
      <w:pPr>
        <w:spacing w:line="240" w:lineRule="auto"/>
      </w:pPr>
      <w:r>
        <w:continuationSeparator/>
      </w:r>
    </w:p>
  </w:footnote>
  <w:footnote w:type="continuationNotice" w:id="1">
    <w:p w14:paraId="2BAD43A8" w14:textId="77777777" w:rsidR="00011E46" w:rsidRDefault="00011E4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10EBE" w14:textId="77777777" w:rsidR="00CA1E31" w:rsidRDefault="00CA1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1E325BBD" w14:textId="77777777" w:rsidTr="008830C9">
      <w:tc>
        <w:tcPr>
          <w:tcW w:w="3120" w:type="dxa"/>
        </w:tcPr>
        <w:p w14:paraId="0B1527DE" w14:textId="77777777" w:rsidR="00604652" w:rsidRDefault="00000000" w:rsidP="00604652">
          <w:pPr>
            <w:pStyle w:val="Header"/>
          </w:pPr>
          <w:sdt>
            <w:sdtPr>
              <w:id w:val="-1622601055"/>
              <w:placeholder>
                <w:docPart w:val="89293AE87048458AAAEB2C140AD429CF"/>
              </w:placeholder>
              <w:temporary/>
              <w:showingPlcHdr/>
              <w15:appearance w15:val="hidden"/>
            </w:sdtPr>
            <w:sdtContent>
              <w:r w:rsidR="00604652" w:rsidRPr="00FD478C">
                <w:t>RUNNING HEAD TITLE</w:t>
              </w:r>
            </w:sdtContent>
          </w:sdt>
          <w:r w:rsidR="00904DBE">
            <w:t xml:space="preserve"> </w:t>
          </w:r>
          <w:sdt>
            <w:sdtPr>
              <w:id w:val="-82374865"/>
              <w:placeholder>
                <w:docPart w:val="F7CAD1B8D9104881BD720EE7AEB35C1F"/>
              </w:placeholder>
              <w:temporary/>
              <w:showingPlcHdr/>
              <w15:appearance w15:val="hidden"/>
            </w:sdtPr>
            <w:sdtContent>
              <w:r w:rsidR="00604652">
                <w:t>(SHORTENED)</w:t>
              </w:r>
            </w:sdtContent>
          </w:sdt>
        </w:p>
      </w:tc>
      <w:tc>
        <w:tcPr>
          <w:tcW w:w="3120" w:type="dxa"/>
        </w:tcPr>
        <w:p w14:paraId="45A72AD7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392366FA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0CF6301D" w14:textId="77777777" w:rsidR="733B038C" w:rsidRDefault="733B038C" w:rsidP="733B0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3563B17A" w14:textId="77777777" w:rsidTr="00FD478C">
      <w:tc>
        <w:tcPr>
          <w:tcW w:w="3120" w:type="dxa"/>
        </w:tcPr>
        <w:p w14:paraId="759F5966" w14:textId="77777777" w:rsidR="733B038C" w:rsidRPr="00FD478C" w:rsidRDefault="00000000" w:rsidP="00FD478C">
          <w:pPr>
            <w:pStyle w:val="Header"/>
          </w:pPr>
          <w:sdt>
            <w:sdtPr>
              <w:id w:val="-376635527"/>
              <w:placeholder>
                <w:docPart w:val="32780F9673874E90B97312F9D22AEB88"/>
              </w:placeholder>
              <w:temporary/>
              <w:showingPlcHdr/>
              <w15:appearance w15:val="hidden"/>
            </w:sdtPr>
            <w:sdtContent>
              <w:r w:rsidR="00A75901" w:rsidRPr="00FD478C">
                <w:t>RUNNING HEAD TITLE</w:t>
              </w:r>
            </w:sdtContent>
          </w:sdt>
        </w:p>
      </w:tc>
      <w:tc>
        <w:tcPr>
          <w:tcW w:w="3120" w:type="dxa"/>
        </w:tcPr>
        <w:p w14:paraId="7D35A49F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DF970A9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C9C63FF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8C0"/>
    <w:multiLevelType w:val="hybridMultilevel"/>
    <w:tmpl w:val="56E04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04B02"/>
    <w:multiLevelType w:val="hybridMultilevel"/>
    <w:tmpl w:val="B434D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0973290">
    <w:abstractNumId w:val="0"/>
  </w:num>
  <w:num w:numId="2" w16cid:durableId="39774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D"/>
    <w:rsid w:val="00011E46"/>
    <w:rsid w:val="001B096D"/>
    <w:rsid w:val="002C3BE4"/>
    <w:rsid w:val="002F7E04"/>
    <w:rsid w:val="00371BD9"/>
    <w:rsid w:val="0042207D"/>
    <w:rsid w:val="00433447"/>
    <w:rsid w:val="004C683E"/>
    <w:rsid w:val="00500997"/>
    <w:rsid w:val="00530EF3"/>
    <w:rsid w:val="005936DA"/>
    <w:rsid w:val="00604652"/>
    <w:rsid w:val="006C101C"/>
    <w:rsid w:val="006F4709"/>
    <w:rsid w:val="00702B81"/>
    <w:rsid w:val="00727711"/>
    <w:rsid w:val="0074264E"/>
    <w:rsid w:val="0079541C"/>
    <w:rsid w:val="007961C0"/>
    <w:rsid w:val="00796468"/>
    <w:rsid w:val="007D4A2B"/>
    <w:rsid w:val="007E2D6A"/>
    <w:rsid w:val="008078FA"/>
    <w:rsid w:val="00823731"/>
    <w:rsid w:val="00904DBE"/>
    <w:rsid w:val="009E504B"/>
    <w:rsid w:val="009E6DAC"/>
    <w:rsid w:val="00A75901"/>
    <w:rsid w:val="00B07D2F"/>
    <w:rsid w:val="00B5233A"/>
    <w:rsid w:val="00BA6612"/>
    <w:rsid w:val="00C07D84"/>
    <w:rsid w:val="00C26C30"/>
    <w:rsid w:val="00CA1E31"/>
    <w:rsid w:val="00CD7F50"/>
    <w:rsid w:val="00DA395D"/>
    <w:rsid w:val="00DF1ADF"/>
    <w:rsid w:val="00DF3215"/>
    <w:rsid w:val="00E078FD"/>
    <w:rsid w:val="00E23707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5FF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9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rice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9293AE87048458AAAEB2C140AD42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30F2B-4D1C-4F40-9360-03C56A619723}"/>
      </w:docPartPr>
      <w:docPartBody>
        <w:p w:rsidR="00000000" w:rsidRDefault="00000000">
          <w:pPr>
            <w:pStyle w:val="89293AE87048458AAAEB2C140AD429CF"/>
          </w:pPr>
          <w:r>
            <w:t>456</w:t>
          </w:r>
        </w:p>
      </w:docPartBody>
    </w:docPart>
    <w:docPart>
      <w:docPartPr>
        <w:name w:val="F7CAD1B8D9104881BD720EE7AEB35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AE27-E61F-4FB0-8836-3D72AB5E31E8}"/>
      </w:docPartPr>
      <w:docPartBody>
        <w:p w:rsidR="00000000" w:rsidRDefault="00000000">
          <w:pPr>
            <w:pStyle w:val="F7CAD1B8D9104881BD720EE7AEB35C1F"/>
          </w:pPr>
          <w:r w:rsidRPr="576062CF">
            <w:t>Row Head</w:t>
          </w:r>
        </w:p>
      </w:docPartBody>
    </w:docPart>
    <w:docPart>
      <w:docPartPr>
        <w:name w:val="32780F9673874E90B97312F9D22A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DB3F1-568C-4B8B-8AF5-F346DD13C79F}"/>
      </w:docPartPr>
      <w:docPartBody>
        <w:p w:rsidR="00000000" w:rsidRDefault="00000000">
          <w:pPr>
            <w:pStyle w:val="32780F9673874E90B97312F9D22AEB88"/>
          </w:pPr>
          <w:r>
            <w:t>789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14"/>
    <w:rsid w:val="001C6114"/>
    <w:rsid w:val="0043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B6A2D9D3184FE4AB29CDCF2D2E99CB">
    <w:name w:val="3FB6A2D9D3184FE4AB29CDCF2D2E99CB"/>
  </w:style>
  <w:style w:type="paragraph" w:customStyle="1" w:styleId="D43F6EFA28F14E68A713BEA0D4338374">
    <w:name w:val="D43F6EFA28F14E68A713BEA0D4338374"/>
  </w:style>
  <w:style w:type="paragraph" w:customStyle="1" w:styleId="1D1AE0D536A44842A788DB7191C70AEC">
    <w:name w:val="1D1AE0D536A44842A788DB7191C70AEC"/>
  </w:style>
  <w:style w:type="paragraph" w:customStyle="1" w:styleId="2DE6D72C0B774DE7AAA107C9AEE15E38">
    <w:name w:val="2DE6D72C0B774DE7AAA107C9AEE15E38"/>
  </w:style>
  <w:style w:type="paragraph" w:customStyle="1" w:styleId="F7C2CC5DB68F417CB753B0BC0211601D">
    <w:name w:val="F7C2CC5DB68F417CB753B0BC0211601D"/>
  </w:style>
  <w:style w:type="paragraph" w:customStyle="1" w:styleId="9AA9B1A277824237AD3B4F1A66C6E503">
    <w:name w:val="9AA9B1A277824237AD3B4F1A66C6E503"/>
  </w:style>
  <w:style w:type="paragraph" w:customStyle="1" w:styleId="EBCBC24C872E4630BA94476E54903C98">
    <w:name w:val="EBCBC24C872E4630BA94476E54903C98"/>
  </w:style>
  <w:style w:type="paragraph" w:customStyle="1" w:styleId="AB1004F1C88D4CF3A24FF43519838089">
    <w:name w:val="AB1004F1C88D4CF3A24FF43519838089"/>
  </w:style>
  <w:style w:type="paragraph" w:customStyle="1" w:styleId="DFCF1502F5C04E8EAC457A076744849F">
    <w:name w:val="DFCF1502F5C04E8EAC457A076744849F"/>
  </w:style>
  <w:style w:type="paragraph" w:customStyle="1" w:styleId="91F070B0074943F5A63FDD8B47C4A0EB">
    <w:name w:val="91F070B0074943F5A63FDD8B47C4A0EB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0DA12F72BF8C488BBBA8A8DACAF08A1C">
    <w:name w:val="0DA12F72BF8C488BBBA8A8DACAF08A1C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3D5F2FA7AA17465A81460A45591CDA0B">
    <w:name w:val="3D5F2FA7AA17465A81460A45591CDA0B"/>
  </w:style>
  <w:style w:type="paragraph" w:customStyle="1" w:styleId="5CC676303FEC4244B1C21CB0D3C19176">
    <w:name w:val="5CC676303FEC4244B1C21CB0D3C19176"/>
  </w:style>
  <w:style w:type="paragraph" w:customStyle="1" w:styleId="0DFBB29874C7478495EB9222EBFACB38">
    <w:name w:val="0DFBB29874C7478495EB9222EBFACB38"/>
  </w:style>
  <w:style w:type="paragraph" w:customStyle="1" w:styleId="F0B4554E08254E5B921ADD389D039E25">
    <w:name w:val="F0B4554E08254E5B921ADD389D039E25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F637243A275548308C09076AB41973BC">
    <w:name w:val="F637243A275548308C09076AB41973BC"/>
  </w:style>
  <w:style w:type="paragraph" w:customStyle="1" w:styleId="819C1EF4B115483DB0BAF59B7B484432">
    <w:name w:val="819C1EF4B115483DB0BAF59B7B484432"/>
  </w:style>
  <w:style w:type="paragraph" w:customStyle="1" w:styleId="92D4AF42B5CF4D8B94EEF5343E1E33FE">
    <w:name w:val="92D4AF42B5CF4D8B94EEF5343E1E33FE"/>
  </w:style>
  <w:style w:type="paragraph" w:customStyle="1" w:styleId="63CBA867644D4D8998D034E33F455C17">
    <w:name w:val="63CBA867644D4D8998D034E33F455C17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4FAAD511B33E4E9D8AB2428DED51D600">
    <w:name w:val="4FAAD511B33E4E9D8AB2428DED51D600"/>
  </w:style>
  <w:style w:type="paragraph" w:customStyle="1" w:styleId="5674805D9C5B448993FBB83D786B594F">
    <w:name w:val="5674805D9C5B448993FBB83D786B594F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335909A868614AFC9D3B4A33D95E5D61">
    <w:name w:val="335909A868614AFC9D3B4A33D95E5D61"/>
  </w:style>
  <w:style w:type="paragraph" w:customStyle="1" w:styleId="5E49677ED406482FA99C68A173A68FAC">
    <w:name w:val="5E49677ED406482FA99C68A173A68FAC"/>
  </w:style>
  <w:style w:type="paragraph" w:customStyle="1" w:styleId="244C4CC543AB43E0BA13CD188E7D78AB">
    <w:name w:val="244C4CC543AB43E0BA13CD188E7D78AB"/>
  </w:style>
  <w:style w:type="paragraph" w:customStyle="1" w:styleId="5208D578726D48D4B75282E0A8AA1FBB">
    <w:name w:val="5208D578726D48D4B75282E0A8AA1FBB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A4E88EC658D74979AA0B0A4ABECE5533">
    <w:name w:val="A4E88EC658D74979AA0B0A4ABECE5533"/>
  </w:style>
  <w:style w:type="paragraph" w:customStyle="1" w:styleId="49C40D3E8B434E81A366604ABB1B05FA">
    <w:name w:val="49C40D3E8B434E81A366604ABB1B05FA"/>
  </w:style>
  <w:style w:type="paragraph" w:customStyle="1" w:styleId="293630EAAB1B4F9A8F64175A3B6694EF">
    <w:name w:val="293630EAAB1B4F9A8F64175A3B6694EF"/>
  </w:style>
  <w:style w:type="paragraph" w:customStyle="1" w:styleId="57B86A9994CC4207959E8E4F9452445F">
    <w:name w:val="57B86A9994CC4207959E8E4F9452445F"/>
  </w:style>
  <w:style w:type="paragraph" w:customStyle="1" w:styleId="E8F1E1F7EF1849B9A266B606EA32DE61">
    <w:name w:val="E8F1E1F7EF1849B9A266B606EA32DE61"/>
  </w:style>
  <w:style w:type="paragraph" w:customStyle="1" w:styleId="A1618C12958A419A800B06C43710B0B0">
    <w:name w:val="A1618C12958A419A800B06C43710B0B0"/>
  </w:style>
  <w:style w:type="paragraph" w:customStyle="1" w:styleId="CE5CFA51214547DA930E329855F2A6C6">
    <w:name w:val="CE5CFA51214547DA930E329855F2A6C6"/>
  </w:style>
  <w:style w:type="paragraph" w:customStyle="1" w:styleId="7DB843F74CB94102AE54797FB9D548C5">
    <w:name w:val="7DB843F74CB94102AE54797FB9D548C5"/>
  </w:style>
  <w:style w:type="paragraph" w:customStyle="1" w:styleId="02BDE4553A244234BB74A58CF46403A8">
    <w:name w:val="02BDE4553A244234BB74A58CF46403A8"/>
  </w:style>
  <w:style w:type="paragraph" w:customStyle="1" w:styleId="9923B12CC4494AFC82EB2F77F628BFAF">
    <w:name w:val="9923B12CC4494AFC82EB2F77F628BFAF"/>
  </w:style>
  <w:style w:type="paragraph" w:customStyle="1" w:styleId="267DCC2FC10A432EB1FCA4FAA97006FF">
    <w:name w:val="267DCC2FC10A432EB1FCA4FAA97006FF"/>
  </w:style>
  <w:style w:type="paragraph" w:customStyle="1" w:styleId="86DBF16E30F1453F9E44447CDAC75EE2">
    <w:name w:val="86DBF16E30F1453F9E44447CDAC75EE2"/>
  </w:style>
  <w:style w:type="paragraph" w:customStyle="1" w:styleId="04AAE92FEBD3474DA399A69EA4A26191">
    <w:name w:val="04AAE92FEBD3474DA399A69EA4A26191"/>
  </w:style>
  <w:style w:type="paragraph" w:customStyle="1" w:styleId="739958EC2DCF40AD93EEC150A83E6006">
    <w:name w:val="739958EC2DCF40AD93EEC150A83E6006"/>
  </w:style>
  <w:style w:type="paragraph" w:customStyle="1" w:styleId="414E843D0E324421AF73C5462ABC02B7">
    <w:name w:val="414E843D0E324421AF73C5462ABC02B7"/>
  </w:style>
  <w:style w:type="paragraph" w:customStyle="1" w:styleId="67F16C9482B547AD85C59383D2D05B83">
    <w:name w:val="67F16C9482B547AD85C59383D2D05B83"/>
  </w:style>
  <w:style w:type="paragraph" w:customStyle="1" w:styleId="AEE10B34E4C14B21986C5AF2062F4B92">
    <w:name w:val="AEE10B34E4C14B21986C5AF2062F4B92"/>
  </w:style>
  <w:style w:type="paragraph" w:customStyle="1" w:styleId="E7EFFDADBE454053B6BF3B6077D4DBCB">
    <w:name w:val="E7EFFDADBE454053B6BF3B6077D4DBCB"/>
  </w:style>
  <w:style w:type="paragraph" w:customStyle="1" w:styleId="490CC2B71E0143A5A293866800BA9E79">
    <w:name w:val="490CC2B71E0143A5A293866800BA9E79"/>
  </w:style>
  <w:style w:type="paragraph" w:customStyle="1" w:styleId="48FB9E47EA8D43A5B17F23D4558BB1C9">
    <w:name w:val="48FB9E47EA8D43A5B17F23D4558BB1C9"/>
  </w:style>
  <w:style w:type="paragraph" w:customStyle="1" w:styleId="FCC243BDB03C4551AAEB618D4CD1641C">
    <w:name w:val="FCC243BDB03C4551AAEB618D4CD1641C"/>
  </w:style>
  <w:style w:type="paragraph" w:customStyle="1" w:styleId="777EC0AF8AC34E529BAB1BF85BB0ADC8">
    <w:name w:val="777EC0AF8AC34E529BAB1BF85BB0ADC8"/>
  </w:style>
  <w:style w:type="paragraph" w:customStyle="1" w:styleId="D575BD3E77E345A3B06B9AE7F666B4B6">
    <w:name w:val="D575BD3E77E345A3B06B9AE7F666B4B6"/>
  </w:style>
  <w:style w:type="paragraph" w:customStyle="1" w:styleId="6F1199EE362C47F48080A0D7F3D27060">
    <w:name w:val="6F1199EE362C47F48080A0D7F3D27060"/>
  </w:style>
  <w:style w:type="paragraph" w:customStyle="1" w:styleId="532B745A707F4B4EB0D4AFCD9CC44165">
    <w:name w:val="532B745A707F4B4EB0D4AFCD9CC44165"/>
  </w:style>
  <w:style w:type="paragraph" w:customStyle="1" w:styleId="D24F4AE9418C48CCAFBC1E0E2B44D83F">
    <w:name w:val="D24F4AE9418C48CCAFBC1E0E2B44D83F"/>
  </w:style>
  <w:style w:type="paragraph" w:customStyle="1" w:styleId="32CFC77ED22843ED96395923A0CFE33E">
    <w:name w:val="32CFC77ED22843ED96395923A0CFE33E"/>
  </w:style>
  <w:style w:type="paragraph" w:customStyle="1" w:styleId="ADB7F8D9D18C470796163DB4ACF296D3">
    <w:name w:val="ADB7F8D9D18C470796163DB4ACF296D3"/>
  </w:style>
  <w:style w:type="paragraph" w:customStyle="1" w:styleId="68745714C0B448558DB97114C03ACAA3">
    <w:name w:val="68745714C0B448558DB97114C03ACAA3"/>
  </w:style>
  <w:style w:type="paragraph" w:customStyle="1" w:styleId="1317E3EAA89049068C256CE2487F9CB8">
    <w:name w:val="1317E3EAA89049068C256CE2487F9CB8"/>
  </w:style>
  <w:style w:type="paragraph" w:customStyle="1" w:styleId="D10D91744B2D434ABA271761EE01E426">
    <w:name w:val="D10D91744B2D434ABA271761EE01E426"/>
  </w:style>
  <w:style w:type="paragraph" w:customStyle="1" w:styleId="C139E24BE0464373ADC3D58AB0FFC720">
    <w:name w:val="C139E24BE0464373ADC3D58AB0FFC720"/>
  </w:style>
  <w:style w:type="paragraph" w:customStyle="1" w:styleId="728321F83F0D47E7AEDD67024507CE48">
    <w:name w:val="728321F83F0D47E7AEDD67024507CE48"/>
  </w:style>
  <w:style w:type="paragraph" w:customStyle="1" w:styleId="C048878E1BCE4F0FA9CD4740E8B56B5D">
    <w:name w:val="C048878E1BCE4F0FA9CD4740E8B56B5D"/>
  </w:style>
  <w:style w:type="paragraph" w:customStyle="1" w:styleId="77D7B06D48344E8886405C4CC5CA677E">
    <w:name w:val="77D7B06D48344E8886405C4CC5CA677E"/>
  </w:style>
  <w:style w:type="paragraph" w:customStyle="1" w:styleId="3B7E632F31934A7CB61D8A309B8B0359">
    <w:name w:val="3B7E632F31934A7CB61D8A309B8B0359"/>
  </w:style>
  <w:style w:type="paragraph" w:customStyle="1" w:styleId="B6DDE436C9734A3385E13473442D11CF">
    <w:name w:val="B6DDE436C9734A3385E13473442D11CF"/>
  </w:style>
  <w:style w:type="paragraph" w:customStyle="1" w:styleId="10EBA5BC55F64150AE6C37943EB1C089">
    <w:name w:val="10EBA5BC55F64150AE6C37943EB1C089"/>
  </w:style>
  <w:style w:type="paragraph" w:customStyle="1" w:styleId="317D1EC7514949C0AB080738CB58E3C1">
    <w:name w:val="317D1EC7514949C0AB080738CB58E3C1"/>
  </w:style>
  <w:style w:type="paragraph" w:customStyle="1" w:styleId="50EB7D3C82C643AD8C4F7F946C317FEE">
    <w:name w:val="50EB7D3C82C643AD8C4F7F946C317FEE"/>
  </w:style>
  <w:style w:type="paragraph" w:customStyle="1" w:styleId="D0EEF5E26A9B4A3299FAF2823C8FC792">
    <w:name w:val="D0EEF5E26A9B4A3299FAF2823C8FC792"/>
  </w:style>
  <w:style w:type="paragraph" w:customStyle="1" w:styleId="441AB7D43D494BCE9D678FC9F8BA89AE">
    <w:name w:val="441AB7D43D494BCE9D678FC9F8BA89AE"/>
  </w:style>
  <w:style w:type="paragraph" w:customStyle="1" w:styleId="AAA1B932C1FF4443AA0EEC706C62DD99">
    <w:name w:val="AAA1B932C1FF4443AA0EEC706C62DD99"/>
  </w:style>
  <w:style w:type="paragraph" w:customStyle="1" w:styleId="519E3914678C457B936B7F2F66FD26FE">
    <w:name w:val="519E3914678C457B936B7F2F66FD26FE"/>
  </w:style>
  <w:style w:type="paragraph" w:customStyle="1" w:styleId="7D57294FA11E4FB6A4A1C7C58334C638">
    <w:name w:val="7D57294FA11E4FB6A4A1C7C58334C638"/>
  </w:style>
  <w:style w:type="paragraph" w:customStyle="1" w:styleId="9D09742679804168BD7F0E5FD65B3EF3">
    <w:name w:val="9D09742679804168BD7F0E5FD65B3EF3"/>
  </w:style>
  <w:style w:type="paragraph" w:customStyle="1" w:styleId="6E888B83ABF04F63B7F1360663DC714C">
    <w:name w:val="6E888B83ABF04F63B7F1360663DC714C"/>
  </w:style>
  <w:style w:type="paragraph" w:customStyle="1" w:styleId="8685C74B5ECF4BFC9994B083237F6697">
    <w:name w:val="8685C74B5ECF4BFC9994B083237F6697"/>
  </w:style>
  <w:style w:type="paragraph" w:customStyle="1" w:styleId="86539E7302104427A572BF9099086ADA">
    <w:name w:val="86539E7302104427A572BF9099086ADA"/>
  </w:style>
  <w:style w:type="paragraph" w:customStyle="1" w:styleId="28C080D2A0564DC3AAF82D953E2BF6CB">
    <w:name w:val="28C080D2A0564DC3AAF82D953E2BF6CB"/>
  </w:style>
  <w:style w:type="paragraph" w:customStyle="1" w:styleId="D142CBD848414E3B837BD97ECE5027E8">
    <w:name w:val="D142CBD848414E3B837BD97ECE5027E8"/>
  </w:style>
  <w:style w:type="paragraph" w:customStyle="1" w:styleId="414D83C7801949C5A1E9D7D1D2DA7D0F">
    <w:name w:val="414D83C7801949C5A1E9D7D1D2DA7D0F"/>
  </w:style>
  <w:style w:type="paragraph" w:customStyle="1" w:styleId="89293AE87048458AAAEB2C140AD429CF">
    <w:name w:val="89293AE87048458AAAEB2C140AD429CF"/>
  </w:style>
  <w:style w:type="paragraph" w:customStyle="1" w:styleId="F7CAD1B8D9104881BD720EE7AEB35C1F">
    <w:name w:val="F7CAD1B8D9104881BD720EE7AEB35C1F"/>
  </w:style>
  <w:style w:type="paragraph" w:customStyle="1" w:styleId="32780F9673874E90B97312F9D22AEB88">
    <w:name w:val="32780F9673874E90B97312F9D22AEB88"/>
  </w:style>
  <w:style w:type="paragraph" w:customStyle="1" w:styleId="944654E8754846239333E8FA7A3FE62B">
    <w:name w:val="944654E8754846239333E8FA7A3FE62B"/>
  </w:style>
  <w:style w:type="paragraph" w:customStyle="1" w:styleId="3D95574F8DB049BB87A444E54E68D019">
    <w:name w:val="3D95574F8DB049BB87A444E54E68D019"/>
  </w:style>
  <w:style w:type="paragraph" w:customStyle="1" w:styleId="0F74E5D1E7514637AA45575D66FEE80B">
    <w:name w:val="0F74E5D1E7514637AA45575D66FEE80B"/>
  </w:style>
  <w:style w:type="paragraph" w:customStyle="1" w:styleId="313A4FD504364D9F8566DC7A7C9E0494">
    <w:name w:val="313A4FD504364D9F8566DC7A7C9E0494"/>
  </w:style>
  <w:style w:type="paragraph" w:customStyle="1" w:styleId="61CAE79C55304B95B219DE0171583758">
    <w:name w:val="61CAE79C55304B95B219DE0171583758"/>
  </w:style>
  <w:style w:type="paragraph" w:customStyle="1" w:styleId="943330E105F940D68738E2833E54AE05">
    <w:name w:val="943330E105F940D68738E2833E54AE05"/>
  </w:style>
  <w:style w:type="paragraph" w:customStyle="1" w:styleId="6D5985E3A44343938B0FB1753E8CEDB2">
    <w:name w:val="6D5985E3A44343938B0FB1753E8CEDB2"/>
  </w:style>
  <w:style w:type="paragraph" w:customStyle="1" w:styleId="F93653B68F05417DB7727F24B9073F81">
    <w:name w:val="F93653B68F05417DB7727F24B9073F81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3C15C3560EEF4A728118FAD3925C415A">
    <w:name w:val="3C15C3560EEF4A728118FAD3925C41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2024-06-23T23:31:00Z</dcterms:created>
  <dcterms:modified xsi:type="dcterms:W3CDTF">2024-06-24T00:21:00Z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